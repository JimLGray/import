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42" w:rsidRDefault="00673528" w:rsidP="00A51942">
      <w:pPr>
        <w:pStyle w:val="Title"/>
        <w:rPr>
          <w:lang w:val="en-US"/>
        </w:rPr>
      </w:pPr>
      <w:r>
        <w:rPr>
          <w:lang w:val="en-US"/>
        </w:rPr>
        <w:t xml:space="preserve">CSC </w:t>
      </w:r>
      <w:r w:rsidR="00BF31B6">
        <w:rPr>
          <w:lang w:val="en-US"/>
        </w:rPr>
        <w:t>T</w:t>
      </w:r>
      <w:r w:rsidR="0047532C">
        <w:rPr>
          <w:lang w:val="en-US"/>
        </w:rPr>
        <w:t xml:space="preserve">X </w:t>
      </w:r>
      <w:r w:rsidR="00526D5F">
        <w:rPr>
          <w:lang w:val="en-US"/>
        </w:rPr>
        <w:t>Test</w:t>
      </w:r>
      <w:bookmarkStart w:id="0" w:name="_GoBack"/>
      <w:bookmarkEnd w:id="0"/>
    </w:p>
    <w:p w:rsidR="00365C13" w:rsidRDefault="00EE0416" w:rsidP="00365C13">
      <w:pPr>
        <w:rPr>
          <w:lang w:val="en-US"/>
        </w:rPr>
      </w:pPr>
      <w:r>
        <w:rPr>
          <w:rStyle w:val="Heading1Char"/>
        </w:rPr>
        <w:t>System Name:</w:t>
      </w:r>
      <w:r w:rsidR="00365C13" w:rsidRPr="00A00234">
        <w:rPr>
          <w:lang w:val="en-US"/>
        </w:rPr>
        <w:t xml:space="preserve"> </w:t>
      </w:r>
      <w:sdt>
        <w:sdtPr>
          <w:rPr>
            <w:lang w:val="en-US"/>
          </w:rPr>
          <w:id w:val="22914912"/>
          <w:placeholder>
            <w:docPart w:val="A1AC5560497D47C19E73C33CE4A5258B"/>
          </w:placeholder>
          <w:text/>
        </w:sdtPr>
        <w:sdtEndPr/>
        <w:sdtContent>
          <w:r w:rsidR="00673528">
            <w:rPr>
              <w:lang w:val="en-US"/>
            </w:rPr>
            <w:t>Critical Systems Computer</w:t>
          </w:r>
          <w:r w:rsidR="0047532C">
            <w:rPr>
              <w:lang w:val="en-US"/>
            </w:rPr>
            <w:t xml:space="preserve"> Comms</w:t>
          </w:r>
        </w:sdtContent>
      </w:sdt>
    </w:p>
    <w:p w:rsidR="005F2890" w:rsidRDefault="00365C13" w:rsidP="00365C13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5F2890">
        <w:rPr>
          <w:lang w:val="en-US"/>
        </w:rPr>
        <w:t>Aim:</w:t>
      </w:r>
    </w:p>
    <w:p w:rsidR="005F2890" w:rsidRPr="005F2890" w:rsidRDefault="00564780" w:rsidP="005F2890">
      <w:pPr>
        <w:rPr>
          <w:lang w:val="en-US"/>
        </w:rPr>
      </w:pPr>
      <w:sdt>
        <w:sdtPr>
          <w:rPr>
            <w:lang w:val="en-US"/>
          </w:rPr>
          <w:id w:val="714085473"/>
          <w:placeholder>
            <w:docPart w:val="761B55ABBA0745F28A6868C73192D483"/>
          </w:placeholder>
          <w:text/>
        </w:sdtPr>
        <w:sdtEndPr/>
        <w:sdtContent>
          <w:r w:rsidR="0047532C">
            <w:rPr>
              <w:lang w:val="en-US"/>
            </w:rPr>
            <w:t>Test AFSK functionality on the Critical Systems Computer</w:t>
          </w:r>
        </w:sdtContent>
      </w:sdt>
    </w:p>
    <w:p w:rsidR="00A51942" w:rsidRDefault="00673528" w:rsidP="00A51942">
      <w:pPr>
        <w:pStyle w:val="Heading1"/>
        <w:rPr>
          <w:lang w:val="en-US"/>
        </w:rPr>
      </w:pPr>
      <w:r>
        <w:rPr>
          <w:lang w:val="en-US"/>
        </w:rPr>
        <w:t>Authors</w:t>
      </w:r>
    </w:p>
    <w:p w:rsidR="00365C13" w:rsidRPr="00A00234" w:rsidRDefault="00564780" w:rsidP="00365C13">
      <w:pPr>
        <w:ind w:left="1418"/>
        <w:rPr>
          <w:lang w:val="en-US"/>
        </w:rPr>
      </w:pPr>
      <w:sdt>
        <w:sdtPr>
          <w:rPr>
            <w:lang w:val="en-US"/>
          </w:rPr>
          <w:id w:val="13128277"/>
          <w:placeholder>
            <w:docPart w:val="1199E5C1AEA04F638EE353295A87C11E"/>
          </w:placeholder>
          <w:text/>
        </w:sdtPr>
        <w:sdtEndPr/>
        <w:sdtContent>
          <w:r w:rsidR="00673528">
            <w:rPr>
              <w:lang w:val="en-US"/>
            </w:rPr>
            <w:t>Thien Nguyen</w:t>
          </w:r>
        </w:sdtContent>
      </w:sdt>
    </w:p>
    <w:p w:rsidR="005F2890" w:rsidRPr="005F2890" w:rsidRDefault="00365C13" w:rsidP="005F28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1468190063"/>
          <w:placeholder>
            <w:docPart w:val="625C2DA2D533420EB7F71CAA7D0B09ED"/>
          </w:placeholder>
          <w:showingPlcHdr/>
          <w:text/>
        </w:sdtPr>
        <w:sdtEndPr/>
        <w:sdtContent>
          <w:r>
            <w:rPr>
              <w:rStyle w:val="PlaceholderText"/>
            </w:rPr>
            <w:t>Tester 2</w:t>
          </w:r>
        </w:sdtContent>
      </w:sdt>
    </w:p>
    <w:p w:rsidR="00E07133" w:rsidRDefault="00E07133" w:rsidP="00E07133">
      <w:pPr>
        <w:pStyle w:val="Heading1"/>
        <w:rPr>
          <w:lang w:val="en-US"/>
        </w:rPr>
      </w:pPr>
      <w:r>
        <w:rPr>
          <w:lang w:val="en-US"/>
        </w:rPr>
        <w:t>Relevant Drawings</w:t>
      </w:r>
      <w:r w:rsidR="00673528">
        <w:rPr>
          <w:lang w:val="en-US"/>
        </w:rPr>
        <w:t xml:space="preserve"> and Documents</w:t>
      </w:r>
      <w:r>
        <w:rPr>
          <w:lang w:val="en-US"/>
        </w:rPr>
        <w:t>:</w:t>
      </w:r>
    </w:p>
    <w:p w:rsidR="00E07133" w:rsidRDefault="00E07133" w:rsidP="00E071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13128278"/>
          <w:placeholder>
            <w:docPart w:val="B0DC3A588FFF464BA98C61BE516AEDF5"/>
          </w:placeholder>
          <w:text/>
        </w:sdtPr>
        <w:sdtEndPr/>
        <w:sdtContent>
          <w:r w:rsidR="00673528">
            <w:rPr>
              <w:lang w:val="en-US"/>
            </w:rPr>
            <w:t>\Electrical Design Files\Tray 2\CSC\</w:t>
          </w:r>
          <w:r w:rsidR="00B475F9">
            <w:rPr>
              <w:lang w:val="en-US"/>
            </w:rPr>
            <w:t>CSC.prjp</w:t>
          </w:r>
          <w:r w:rsidR="00673528">
            <w:rPr>
              <w:lang w:val="en-US"/>
            </w:rPr>
            <w:t>cb</w:t>
          </w:r>
        </w:sdtContent>
      </w:sdt>
    </w:p>
    <w:p w:rsidR="00E07133" w:rsidRDefault="00E07133" w:rsidP="00E071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13128279"/>
          <w:placeholder>
            <w:docPart w:val="CE91ED30D5A54B8A8B063A05D036BC4E"/>
          </w:placeholder>
          <w:text/>
        </w:sdtPr>
        <w:sdtEndPr/>
        <w:sdtContent>
          <w:r w:rsidR="00673528" w:rsidRPr="00F47445">
            <w:rPr>
              <w:lang w:val="en-US"/>
            </w:rPr>
            <w:t>Github Repository: https://github.com/bluesat/csc-software</w:t>
          </w:r>
        </w:sdtContent>
      </w:sdt>
    </w:p>
    <w:sdt>
      <w:sdtPr>
        <w:rPr>
          <w:color w:val="808080"/>
          <w:lang w:val="en-US"/>
        </w:rPr>
        <w:id w:val="13128280"/>
        <w:placeholder>
          <w:docPart w:val="AA817C41313748D9BCBB715E8E6C8821"/>
        </w:placeholder>
        <w:showingPlcHdr/>
        <w:text/>
      </w:sdtPr>
      <w:sdtEndPr/>
      <w:sdtContent>
        <w:p w:rsidR="00E07133" w:rsidRDefault="00E07133" w:rsidP="00E07133">
          <w:pPr>
            <w:ind w:left="720" w:firstLine="720"/>
            <w:rPr>
              <w:lang w:val="en-US"/>
            </w:rPr>
          </w:pPr>
          <w:r>
            <w:rPr>
              <w:rStyle w:val="PlaceholderText"/>
            </w:rPr>
            <w:t>Drawing3.pcbdoc</w:t>
          </w:r>
        </w:p>
      </w:sdtContent>
    </w:sdt>
    <w:p w:rsidR="00A51942" w:rsidRDefault="00E07133" w:rsidP="00E07133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32636E">
        <w:rPr>
          <w:lang w:val="en-US"/>
        </w:rPr>
        <w:t>Equipment:</w:t>
      </w:r>
    </w:p>
    <w:p w:rsidR="00A51942" w:rsidRDefault="00564780" w:rsidP="00A51942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15028505"/>
          <w:placeholder>
            <w:docPart w:val="25D8A88FB8824ECE991D770341A030CD"/>
          </w:placeholder>
          <w:text/>
        </w:sdtPr>
        <w:sdtEndPr/>
        <w:sdtContent>
          <w:r w:rsidR="00673528">
            <w:rPr>
              <w:lang w:val="en-US"/>
            </w:rPr>
            <w:t>Soldered CSC PCB</w:t>
          </w:r>
        </w:sdtContent>
      </w:sdt>
    </w:p>
    <w:p w:rsidR="00A51942" w:rsidRDefault="00564780" w:rsidP="00A51942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15028506"/>
          <w:placeholder>
            <w:docPart w:val="5B8F35A0B6C4473881BD25954F92B772"/>
          </w:placeholder>
          <w:text/>
        </w:sdtPr>
        <w:sdtEndPr/>
        <w:sdtContent>
          <w:r w:rsidR="00673528">
            <w:rPr>
              <w:lang w:val="en-US"/>
            </w:rPr>
            <w:t>Digital Oscilloscope</w:t>
          </w:r>
        </w:sdtContent>
      </w:sdt>
    </w:p>
    <w:p w:rsidR="00A51942" w:rsidRDefault="00564780" w:rsidP="00A51942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15028507"/>
          <w:placeholder>
            <w:docPart w:val="1A1D740D7AE1453F8D53DAF0A6C2B0AC"/>
          </w:placeholder>
          <w:text/>
        </w:sdtPr>
        <w:sdtEndPr/>
        <w:sdtContent>
          <w:r w:rsidR="00673528">
            <w:rPr>
              <w:lang w:val="en-US"/>
            </w:rPr>
            <w:t>Laptop with Terminal</w:t>
          </w:r>
        </w:sdtContent>
      </w:sdt>
    </w:p>
    <w:p w:rsidR="00A51942" w:rsidRDefault="00564780" w:rsidP="00A51942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15028508"/>
          <w:placeholder>
            <w:docPart w:val="AB35C0A4A026439E8B0E9BEA7D3B24F1"/>
          </w:placeholder>
          <w:text/>
        </w:sdtPr>
        <w:sdtEndPr/>
        <w:sdtContent>
          <w:r w:rsidR="00673528">
            <w:rPr>
              <w:lang w:val="en-US"/>
            </w:rPr>
            <w:t>USB-TTL232 Cable</w:t>
          </w:r>
        </w:sdtContent>
      </w:sdt>
    </w:p>
    <w:p w:rsidR="00B475F9" w:rsidRDefault="00B475F9" w:rsidP="00B47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Kantronics Modem</w:t>
      </w:r>
    </w:p>
    <w:p w:rsidR="00B475F9" w:rsidRPr="00B475F9" w:rsidRDefault="00B475F9" w:rsidP="00B47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USB-Serial Converter</w:t>
      </w:r>
    </w:p>
    <w:p w:rsidR="0032636E" w:rsidRDefault="0032636E" w:rsidP="00E07133">
      <w:pPr>
        <w:ind w:firstLine="720"/>
        <w:rPr>
          <w:lang w:val="en-US"/>
        </w:rPr>
      </w:pPr>
      <w:r>
        <w:rPr>
          <w:lang w:val="en-US"/>
        </w:rPr>
        <w:t>Add a diagram or picture here</w:t>
      </w:r>
    </w:p>
    <w:p w:rsidR="00A51942" w:rsidRDefault="0032636E" w:rsidP="00A51942">
      <w:pPr>
        <w:pStyle w:val="Heading1"/>
        <w:rPr>
          <w:lang w:val="en-US"/>
        </w:rPr>
      </w:pPr>
      <w:r>
        <w:rPr>
          <w:lang w:val="en-US"/>
        </w:rPr>
        <w:t>Procedure</w:t>
      </w:r>
      <w:r w:rsidR="00A51942">
        <w:rPr>
          <w:lang w:val="en-US"/>
        </w:rPr>
        <w:t>:</w:t>
      </w:r>
    </w:p>
    <w:sdt>
      <w:sdtPr>
        <w:rPr>
          <w:lang w:val="en-US"/>
        </w:rPr>
        <w:id w:val="15028511"/>
        <w:placeholder>
          <w:docPart w:val="AF0C39EC8F4F43C69E51D76F0A1438FD"/>
        </w:placeholder>
        <w:text/>
      </w:sdtPr>
      <w:sdtEndPr/>
      <w:sdtContent>
        <w:p w:rsidR="00A51942" w:rsidRDefault="000E6B97" w:rsidP="00A5194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Burn the test image onto PCB using USB-TTL232 cable</w:t>
          </w:r>
        </w:p>
      </w:sdtContent>
    </w:sdt>
    <w:sdt>
      <w:sdtPr>
        <w:rPr>
          <w:lang w:val="en-US"/>
        </w:rPr>
        <w:id w:val="15028512"/>
        <w:placeholder>
          <w:docPart w:val="D91C87A59CA34E9D98D900683D8FB58C"/>
        </w:placeholder>
        <w:text/>
      </w:sdtPr>
      <w:sdtEndPr/>
      <w:sdtContent>
        <w:p w:rsidR="00A51942" w:rsidRDefault="000E6B97" w:rsidP="00A5194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Establish a terminal via a COM port on the laptop through the USB-TTL232 cable</w:t>
          </w:r>
        </w:p>
      </w:sdtContent>
    </w:sdt>
    <w:sdt>
      <w:sdtPr>
        <w:rPr>
          <w:lang w:val="en-US"/>
        </w:rPr>
        <w:id w:val="15028513"/>
        <w:placeholder>
          <w:docPart w:val="62A6B8B68D3C4D71846055EADA5E5BA9"/>
        </w:placeholder>
        <w:text/>
      </w:sdtPr>
      <w:sdtEndPr/>
      <w:sdtContent>
        <w:p w:rsidR="00A51942" w:rsidRDefault="00F47445" w:rsidP="00A5194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Observe output on terminal and ensure that all</w:t>
          </w:r>
          <w:r w:rsidR="00C422E2">
            <w:rPr>
              <w:lang w:val="en-US"/>
            </w:rPr>
            <w:t xml:space="preserve"> UART</w:t>
          </w:r>
          <w:r>
            <w:rPr>
              <w:lang w:val="en-US"/>
            </w:rPr>
            <w:t xml:space="preserve"> debug messages are successfully being printed</w:t>
          </w:r>
          <w:r w:rsidR="00B475F9">
            <w:rPr>
              <w:lang w:val="en-US"/>
            </w:rPr>
            <w:t>. Note results</w:t>
          </w:r>
        </w:p>
      </w:sdtContent>
    </w:sdt>
    <w:p w:rsidR="00F47445" w:rsidRDefault="00B475F9" w:rsidP="00F474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Radio TX output to Oscilloscope. Observe whether or not a modulated output is being successfully generated. Note results.</w:t>
      </w:r>
    </w:p>
    <w:p w:rsidR="00B475F9" w:rsidRDefault="00B475F9" w:rsidP="00F474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Kantronics modem to laptop via a USB-Serial Converter and establish a terminal via a COM port</w:t>
      </w:r>
    </w:p>
    <w:p w:rsidR="00B475F9" w:rsidRDefault="00B475F9" w:rsidP="00F474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Radio TX output to Kantronics Modem and connect modem to computer via USB-Serial converter.</w:t>
      </w:r>
    </w:p>
    <w:p w:rsidR="00C422E2" w:rsidRDefault="00C422E2" w:rsidP="004753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Observe the output on the terminal from the Kantronics modem. Ensure that output matches the output from the UART debug messages. Note results</w:t>
      </w:r>
    </w:p>
    <w:p w:rsidR="0047532C" w:rsidRDefault="0047532C" w:rsidP="004753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steps 4-7 adding the satellite on-board TX radios and groundstation receivers into the link (as per figure below) and note results.</w:t>
      </w:r>
    </w:p>
    <w:p w:rsidR="00B475F9" w:rsidRPr="00B475F9" w:rsidRDefault="0006172A" w:rsidP="00B475F9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4834393" cy="282722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49858" y="437323"/>
                            <a:ext cx="803082" cy="4134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72A" w:rsidRPr="0006172A" w:rsidRDefault="0006172A" w:rsidP="000617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76062" y="437323"/>
                            <a:ext cx="1028597" cy="461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72A" w:rsidRDefault="0006172A" w:rsidP="000617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Satellite TX Radios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1152940" y="644057"/>
                            <a:ext cx="323122" cy="238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384376" y="413798"/>
                            <a:ext cx="1028065" cy="461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72A" w:rsidRDefault="0006172A" w:rsidP="000617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Groundstation RX Radios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83526" y="1590261"/>
                            <a:ext cx="946205" cy="485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72A" w:rsidRPr="0006172A" w:rsidRDefault="0006172A" w:rsidP="000617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36134" y="1566407"/>
                            <a:ext cx="1139917" cy="5486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72A" w:rsidRPr="0006172A" w:rsidRDefault="0006172A" w:rsidP="000617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Kantronics Modem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5" idx="3"/>
                          <a:endCxn id="7" idx="1"/>
                        </wps:cNvCnPr>
                        <wps:spPr>
                          <a:xfrm flipV="1">
                            <a:off x="2504659" y="644303"/>
                            <a:ext cx="879717" cy="23607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3898409" y="874808"/>
                            <a:ext cx="7684" cy="6915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2" idx="2"/>
                          <a:endCxn id="8" idx="1"/>
                        </wps:cNvCnPr>
                        <wps:spPr>
                          <a:xfrm rot="16200000" flipH="1">
                            <a:off x="576469" y="1025719"/>
                            <a:ext cx="981986" cy="6321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9" idx="1"/>
                          <a:endCxn id="8" idx="3"/>
                        </wps:cNvCnPr>
                        <wps:spPr>
                          <a:xfrm flipH="1" flipV="1">
                            <a:off x="2329731" y="1832776"/>
                            <a:ext cx="1006403" cy="79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80.65pt;height:222.6pt;mso-position-horizontal-relative:char;mso-position-vertical-relative:line" coordsize="48342,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342;height:28270;visibility:visible;mso-wrap-style:square">
                  <v:fill o:detectmouseclick="t"/>
                  <v:path o:connecttype="none"/>
                </v:shape>
                <v:rect id="Rectangle 2" o:spid="_x0000_s1028" style="position:absolute;left:3498;top:4373;width:8031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06172A" w:rsidRPr="0006172A" w:rsidRDefault="0006172A" w:rsidP="000617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CSC</w:t>
                        </w:r>
                      </w:p>
                    </w:txbxContent>
                  </v:textbox>
                </v:rect>
                <v:rect id="Rectangle 5" o:spid="_x0000_s1029" style="position:absolute;left:14760;top:4373;width:10286;height:4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06172A" w:rsidRDefault="0006172A" w:rsidP="000617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PMingLiU"/>
                            <w:sz w:val="22"/>
                            <w:szCs w:val="22"/>
                          </w:rPr>
                          <w:t>Satellite TX Radios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11529;top:6440;width:3231;height: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/fasEAAADaAAAADwAAAGRycy9kb3ducmV2LnhtbESPUWsCMRCE3wv+h7CCbzVXEWuvRhFB&#10;0IcWqv0By2V7OXrZhMt6nv/eCIU+DjPzDbPaDL5VPXWpCWzgZVqAIq6Cbbg28H3ePy9BJUG22AYm&#10;AzdKsFmPnlZY2nDlL+pPUqsM4VSiAScSS61T5chjmoZInL2f0HmULLta2w6vGe5bPSuKhfbYcF5w&#10;GGnnqPo9XbyBN7cTGW69xHj+POrX+Udc1taYyXjYvoMSGuQ//Nc+WAMLeFzJN0C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99qwQAAANo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  <v:rect id="Rectangle 7" o:spid="_x0000_s1031" style="position:absolute;left:33843;top:4137;width:10281;height:4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8fNcIA&#10;AADaAAAADwAAAGRycy9kb3ducmV2LnhtbESP0YrCMBRE3wX/IVzBN00VUekaZREFQRSs+wGX5tp2&#10;29yUJGrdr98IC/s4zMwZZrXpTCMe5HxlWcFknIAgzq2uuFDwdd2PliB8QNbYWCYFL/KwWfd7K0y1&#10;ffKFHlkoRISwT1FBGUKbSunzkgz6sW2Jo3ezzmCI0hVSO3xGuGnkNEnm0mDFcaHElrYl5XV2Nwp+&#10;rsu21t/u1Jxnr9rejn53n3qlhoPu8wNEoC78h//aB61gAe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x81wgAAANoAAAAPAAAAAAAAAAAAAAAAAJgCAABkcnMvZG93&#10;bnJldi54bWxQSwUGAAAAAAQABAD1AAAAhwMAAAAA&#10;" fillcolor="#c0504d [3205]" strokecolor="#622423 [1605]" strokeweight="2pt">
                  <v:textbox>
                    <w:txbxContent>
                      <w:p w:rsidR="0006172A" w:rsidRDefault="0006172A" w:rsidP="000617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PMingLiU"/>
                            <w:sz w:val="22"/>
                            <w:szCs w:val="22"/>
                          </w:rPr>
                          <w:t>Groundstation</w:t>
                        </w:r>
                        <w:proofErr w:type="spellEnd"/>
                        <w:r>
                          <w:rPr>
                            <w:rFonts w:eastAsia="PMingLiU"/>
                            <w:sz w:val="22"/>
                            <w:szCs w:val="22"/>
                          </w:rPr>
                          <w:t xml:space="preserve"> RX Radios</w:t>
                        </w:r>
                      </w:p>
                    </w:txbxContent>
                  </v:textbox>
                </v:rect>
                <v:rect id="Rectangle 8" o:spid="_x0000_s1032" style="position:absolute;left:13835;top:15902;width:946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CLR74A&#10;AADaAAAADwAAAGRycy9kb3ducmV2LnhtbERPzYrCMBC+C75DGMGbpoosUo0ioiCIwlofYGjGtraZ&#10;lCRq9enNYWGPH9//ct2ZRjzJ+cqygsk4AUGcW11xoeCa7UdzED4ga2wsk4I3eViv+r0lptq++Jee&#10;l1CIGMI+RQVlCG0qpc9LMujHtiWO3M06gyFCV0jt8BXDTSOnSfIjDVYcG0psaVtSXl8eRsEnm7e1&#10;vrtTc569a3s7+t1j6pUaDrrNAkSgLvyL/9wHrSBujVfiDZ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wi0e+AAAA2gAAAA8AAAAAAAAAAAAAAAAAmAIAAGRycy9kb3ducmV2&#10;LnhtbFBLBQYAAAAABAAEAPUAAACDAwAAAAA=&#10;" fillcolor="#c0504d [3205]" strokecolor="#622423 [1605]" strokeweight="2pt">
                  <v:textbox>
                    <w:txbxContent>
                      <w:p w:rsidR="0006172A" w:rsidRPr="0006172A" w:rsidRDefault="0006172A" w:rsidP="000617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Laptop</w:t>
                        </w:r>
                      </w:p>
                    </w:txbxContent>
                  </v:textbox>
                </v:rect>
                <v:rect id="Rectangle 9" o:spid="_x0000_s1033" style="position:absolute;left:33361;top:15664;width:11399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u3MIA&#10;AADaAAAADwAAAGRycy9kb3ducmV2LnhtbESP0YrCMBRE3xf8h3AF39ZUEdFqFBEFQXZhqx9waa5t&#10;bXNTkqjVr98IC/s4zMwZZrnuTCPu5HxlWcFomIAgzq2uuFBwPu0/ZyB8QNbYWCYFT/KwXvU+lphq&#10;++AfumehEBHCPkUFZQhtKqXPSzLoh7Yljt7FOoMhSldI7fAR4aaR4ySZSoMVx4USW9qWlNfZzSh4&#10;nWZtra/uq/mePGt7OfrdbeyVGvS7zQJEoC78h//aB61gDu8r8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C7cwgAAANoAAAAPAAAAAAAAAAAAAAAAAJgCAABkcnMvZG93&#10;bnJldi54bWxQSwUGAAAAAAQABAD1AAAAhwMAAAAA&#10;" fillcolor="#c0504d [3205]" strokecolor="#622423 [1605]" strokeweight="2pt">
                  <v:textbox>
                    <w:txbxContent>
                      <w:p w:rsidR="0006172A" w:rsidRPr="0006172A" w:rsidRDefault="0006172A" w:rsidP="0006172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Kantronics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Modem</w:t>
                        </w:r>
                      </w:p>
                    </w:txbxContent>
                  </v:textbox>
                </v:rect>
                <v:shape id="Straight Arrow Connector 10" o:spid="_x0000_s1034" type="#_x0000_t32" style="position:absolute;left:25046;top:6443;width:8797;height:2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8sMAAADbAAAADwAAAGRycy9kb3ducmV2LnhtbESPQWvCQBCF7wX/wzKCt7qxSCmpq0Sx&#10;IL0UjT9gyE6zwexsyK6a+OudQ6G3Gd6b975ZbQbfqhv1sQlsYDHPQBFXwTZcGziXX68foGJCttgG&#10;JgMjRdisJy8rzG2485Fup1QrCeGYowGXUpdrHStHHuM8dMSi/YbeY5K1r7Xt8S7hvtVvWfauPTYs&#10;DQ472jmqLqerN4BFUe5348Mtt4dy/Cl4i9/paMxsOhSfoBIN6d/8d32wgi/08osMo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wVvLDAAAA2wAAAA8AAAAAAAAAAAAA&#10;AAAAoQIAAGRycy9kb3ducmV2LnhtbFBLBQYAAAAABAAEAPkAAACRAwAAAAA=&#10;" strokecolor="black [3200]" strokeweight="2pt">
                  <v:stroke dashstyle="1 1" endarrow="open"/>
                  <v:shadow on="t" color="black" opacity="24903f" origin=",.5" offset="0,.55556mm"/>
                </v:shape>
                <v:shape id="Straight Arrow Connector 11" o:spid="_x0000_s1035" type="#_x0000_t32" style="position:absolute;left:38984;top:8748;width:76;height:69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qZr8AAADbAAAADwAAAGRycy9kb3ducmV2LnhtbERPzWoCMRC+F3yHMAVvNWuRVrdGEUHQ&#10;Q4WqDzBsppulm0nYTNf17U1B6G0+vt9Zrgffqp661AQ2MJ0UoIirYBuuDVzOu5c5qCTIFtvAZOBG&#10;Cdar0dMSSxuu/EX9SWqVQziVaMCJxFLrVDnymCYhEmfuO3QeJcOu1rbDaw73rX4tijftseHc4DDS&#10;1lH1c/r1BhZuKzLceonxfDzo99lnnNfWmPHzsPkAJTTIv/jh3ts8fwp/v+QD9O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7qZr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2" o:spid="_x0000_s1036" type="#_x0000_t33" style="position:absolute;left:5764;top:10256;width:9820;height:63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4GmMUAAADbAAAADwAAAGRycy9kb3ducmV2LnhtbESPQWsCMRCF74X+hzBCbzWrLWJXoxSx&#10;UHA9uPbibUimm6WbybJJ121/vREEbzO8N+97s1wPrhE9daH2rGAyzkAQa29qrhR8HT+e5yBCRDbY&#10;eCYFfxRgvXp8WGJu/JkP1JexEimEQ44KbIxtLmXQlhyGsW+Jk/btO4cxrV0lTYfnFO4aOc2ymXRY&#10;cyJYbGljSf+Uvy5xm/1sty12b/pl/n/stS7s66lQ6mk0vC9ARBri3Xy7/jSp/hSuv6QB5O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4GmMUAAADbAAAADwAAAAAAAAAA&#10;AAAAAAChAgAAZHJzL2Rvd25yZXYueG1sUEsFBgAAAAAEAAQA+QAAAJM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3" o:spid="_x0000_s1037" type="#_x0000_t32" style="position:absolute;left:23297;top:18327;width:10064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jtKMIAAADbAAAADwAAAGRycy9kb3ducmV2LnhtbERPS2sCMRC+C/6HMIXeNNGKyNYoZbXQ&#10;Sw+utdDbuJl94GaybFJd/70RBG/z8T1nue5tI87U+dqxhslYgSDOnam51PCz/xwtQPiAbLBxTBqu&#10;5GG9Gg6WmBh34R2ds1CKGMI+QQ1VCG0ipc8rsujHriWOXOE6iyHCrpSmw0sMt42cKjWXFmuODRW2&#10;lFaUn7J/q+F3MSs2++Lvmk7STB2+j9u6PSitX1/6j3cQgfrwFD/cXybOf4P7L/E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jtK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32636E" w:rsidRDefault="0032636E" w:rsidP="0032636E">
      <w:pPr>
        <w:pStyle w:val="Heading1"/>
        <w:rPr>
          <w:lang w:val="en-US"/>
        </w:rPr>
      </w:pPr>
      <w:r>
        <w:rPr>
          <w:lang w:val="en-US"/>
        </w:rPr>
        <w:t>Results:</w:t>
      </w:r>
    </w:p>
    <w:sdt>
      <w:sdtPr>
        <w:rPr>
          <w:lang w:val="en-US"/>
        </w:rPr>
        <w:id w:val="15028514"/>
        <w:placeholder>
          <w:docPart w:val="E951937D66C44406A7248DF668E0DC47"/>
        </w:placeholder>
        <w:showingPlcHdr/>
        <w:text w:multiLine="1"/>
      </w:sdtPr>
      <w:sdtEndPr/>
      <w:sdtContent>
        <w:p w:rsidR="00A51942" w:rsidRDefault="00E07133" w:rsidP="00A51942">
          <w:pPr>
            <w:rPr>
              <w:lang w:val="en-US"/>
            </w:rPr>
          </w:pPr>
          <w:r>
            <w:rPr>
              <w:rStyle w:val="PlaceholderText"/>
            </w:rPr>
            <w:t>Add a diagram of results and results table here</w:t>
          </w:r>
        </w:p>
      </w:sdtContent>
    </w:sdt>
    <w:p w:rsidR="00F03D71" w:rsidRDefault="0032636E" w:rsidP="00F03D71">
      <w:pPr>
        <w:pStyle w:val="Heading1"/>
        <w:rPr>
          <w:lang w:val="en-US"/>
        </w:rPr>
      </w:pPr>
      <w:r>
        <w:rPr>
          <w:lang w:val="en-US"/>
        </w:rPr>
        <w:t>Analysis</w:t>
      </w:r>
      <w:r w:rsidR="00F03D71">
        <w:rPr>
          <w:lang w:val="en-US"/>
        </w:rPr>
        <w:t>:</w:t>
      </w:r>
    </w:p>
    <w:sdt>
      <w:sdtPr>
        <w:rPr>
          <w:lang w:val="en-US"/>
        </w:rPr>
        <w:id w:val="15028515"/>
        <w:placeholder>
          <w:docPart w:val="1F467826865E481F8B7119D81BF3978C"/>
        </w:placeholder>
        <w:showingPlcHdr/>
        <w:text w:multiLine="1"/>
      </w:sdtPr>
      <w:sdtEndPr/>
      <w:sdtContent>
        <w:p w:rsidR="0032636E" w:rsidRDefault="00F03D71" w:rsidP="00A51942">
          <w:pPr>
            <w:rPr>
              <w:lang w:val="en-US"/>
            </w:rPr>
          </w:pPr>
          <w:r w:rsidRPr="00C050C3">
            <w:rPr>
              <w:rStyle w:val="PlaceholderText"/>
            </w:rPr>
            <w:t>Click here to enter text.</w:t>
          </w:r>
        </w:p>
      </w:sdtContent>
    </w:sdt>
    <w:p w:rsidR="0032636E" w:rsidRDefault="0032636E" w:rsidP="0032636E">
      <w:pPr>
        <w:pStyle w:val="Heading1"/>
        <w:rPr>
          <w:lang w:val="en-US"/>
        </w:rPr>
      </w:pPr>
      <w:r>
        <w:rPr>
          <w:lang w:val="en-US"/>
        </w:rPr>
        <w:t>Conclusion:</w:t>
      </w:r>
    </w:p>
    <w:sdt>
      <w:sdtPr>
        <w:rPr>
          <w:lang w:val="en-US"/>
        </w:rPr>
        <w:id w:val="112946827"/>
        <w:placeholder>
          <w:docPart w:val="023BD2178CF34B778F0951C32281FAFF"/>
        </w:placeholder>
        <w:showingPlcHdr/>
        <w:text w:multiLine="1"/>
      </w:sdtPr>
      <w:sdtEndPr/>
      <w:sdtContent>
        <w:p w:rsidR="005B57DE" w:rsidRDefault="005B57DE" w:rsidP="005B57DE">
          <w:pPr>
            <w:rPr>
              <w:lang w:val="en-US"/>
            </w:rPr>
          </w:pPr>
          <w:r w:rsidRPr="00C050C3">
            <w:rPr>
              <w:rStyle w:val="PlaceholderText"/>
            </w:rPr>
            <w:t>Click here to enter text.</w:t>
          </w:r>
        </w:p>
      </w:sdtContent>
    </w:sdt>
    <w:p w:rsidR="0032636E" w:rsidRPr="0032636E" w:rsidRDefault="0032636E" w:rsidP="0032636E">
      <w:pPr>
        <w:rPr>
          <w:lang w:val="en-US"/>
        </w:rPr>
      </w:pPr>
    </w:p>
    <w:sectPr w:rsidR="0032636E" w:rsidRPr="0032636E" w:rsidSect="00A519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780" w:rsidRDefault="00564780" w:rsidP="00F03D71">
      <w:pPr>
        <w:spacing w:after="0" w:line="240" w:lineRule="auto"/>
      </w:pPr>
      <w:r>
        <w:separator/>
      </w:r>
    </w:p>
  </w:endnote>
  <w:endnote w:type="continuationSeparator" w:id="0">
    <w:p w:rsidR="00564780" w:rsidRDefault="00564780" w:rsidP="00F0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780" w:rsidRDefault="00564780" w:rsidP="00F03D71">
      <w:pPr>
        <w:spacing w:after="0" w:line="240" w:lineRule="auto"/>
      </w:pPr>
      <w:r>
        <w:separator/>
      </w:r>
    </w:p>
  </w:footnote>
  <w:footnote w:type="continuationSeparator" w:id="0">
    <w:p w:rsidR="00564780" w:rsidRDefault="00564780" w:rsidP="00F03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B97" w:rsidRPr="00C167D8" w:rsidRDefault="000E6B97" w:rsidP="00365C13">
    <w:pPr>
      <w:pStyle w:val="Header"/>
      <w:jc w:val="right"/>
      <w:rPr>
        <w:lang w:val="en-US"/>
      </w:rPr>
    </w:pPr>
    <w:r>
      <w:rPr>
        <w:lang w:val="en-US"/>
      </w:rPr>
      <w:t xml:space="preserve">Document Number: </w:t>
    </w:r>
    <w:sdt>
      <w:sdtPr>
        <w:rPr>
          <w:lang w:val="en-US"/>
        </w:rPr>
        <w:id w:val="434715917"/>
        <w:placeholder>
          <w:docPart w:val="1A1D740D7AE1453F8D53DAF0A6C2B0AC"/>
        </w:placeholder>
        <w:text/>
      </w:sdtPr>
      <w:sdtEndPr/>
      <w:sdtContent>
        <w:r>
          <w:rPr>
            <w:lang w:val="en-US"/>
          </w:rPr>
          <w:t>BLUE2014.x.x</w:t>
        </w:r>
      </w:sdtContent>
    </w:sdt>
    <w:r>
      <w:rPr>
        <w:lang w:val="en-US"/>
      </w:rPr>
      <w:tab/>
    </w:r>
    <w:r>
      <w:rPr>
        <w:lang w:val="en-US"/>
      </w:rPr>
      <w:tab/>
      <w:t xml:space="preserve">Date: </w:t>
    </w:r>
    <w:sdt>
      <w:sdtPr>
        <w:rPr>
          <w:lang w:val="en-US"/>
        </w:rPr>
        <w:id w:val="13128290"/>
        <w:placeholder>
          <w:docPart w:val="AB35C0A4A026439E8B0E9BEA7D3B24F1"/>
        </w:placeholder>
        <w:text/>
      </w:sdtPr>
      <w:sdtEndPr/>
      <w:sdtContent>
        <w:r>
          <w:rPr>
            <w:lang w:val="en-US"/>
          </w:rPr>
          <w:t>08/03/2014</w:t>
        </w:r>
      </w:sdtContent>
    </w:sdt>
  </w:p>
  <w:p w:rsidR="000E6B97" w:rsidRPr="00365C13" w:rsidRDefault="000E6B97" w:rsidP="00365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7669"/>
    <w:multiLevelType w:val="hybridMultilevel"/>
    <w:tmpl w:val="422CDE0E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4ACE7253"/>
    <w:multiLevelType w:val="hybridMultilevel"/>
    <w:tmpl w:val="189432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A17F1"/>
    <w:multiLevelType w:val="hybridMultilevel"/>
    <w:tmpl w:val="3EB4D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28"/>
    <w:rsid w:val="0006172A"/>
    <w:rsid w:val="000E6B97"/>
    <w:rsid w:val="0032636E"/>
    <w:rsid w:val="00365C13"/>
    <w:rsid w:val="003E07E0"/>
    <w:rsid w:val="00433C25"/>
    <w:rsid w:val="0047532C"/>
    <w:rsid w:val="0050357E"/>
    <w:rsid w:val="00526D5F"/>
    <w:rsid w:val="00550D56"/>
    <w:rsid w:val="00564780"/>
    <w:rsid w:val="0059106A"/>
    <w:rsid w:val="005B57DE"/>
    <w:rsid w:val="005F2890"/>
    <w:rsid w:val="00673528"/>
    <w:rsid w:val="006C74DD"/>
    <w:rsid w:val="006E7F20"/>
    <w:rsid w:val="00707E6B"/>
    <w:rsid w:val="00743397"/>
    <w:rsid w:val="007444EF"/>
    <w:rsid w:val="008B25CC"/>
    <w:rsid w:val="00A51942"/>
    <w:rsid w:val="00B475F9"/>
    <w:rsid w:val="00B81B45"/>
    <w:rsid w:val="00BF31B6"/>
    <w:rsid w:val="00C422E2"/>
    <w:rsid w:val="00E07133"/>
    <w:rsid w:val="00E73398"/>
    <w:rsid w:val="00ED523E"/>
    <w:rsid w:val="00EE0416"/>
    <w:rsid w:val="00F03D71"/>
    <w:rsid w:val="00F4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519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42"/>
  </w:style>
  <w:style w:type="paragraph" w:styleId="Title">
    <w:name w:val="Title"/>
    <w:basedOn w:val="Normal"/>
    <w:next w:val="Normal"/>
    <w:link w:val="TitleChar"/>
    <w:uiPriority w:val="10"/>
    <w:qFormat/>
    <w:rsid w:val="00A51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9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1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0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71"/>
  </w:style>
  <w:style w:type="paragraph" w:styleId="NormalWeb">
    <w:name w:val="Normal (Web)"/>
    <w:basedOn w:val="Normal"/>
    <w:uiPriority w:val="99"/>
    <w:semiHidden/>
    <w:unhideWhenUsed/>
    <w:rsid w:val="000617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519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42"/>
  </w:style>
  <w:style w:type="paragraph" w:styleId="Title">
    <w:name w:val="Title"/>
    <w:basedOn w:val="Normal"/>
    <w:next w:val="Normal"/>
    <w:link w:val="TitleChar"/>
    <w:uiPriority w:val="10"/>
    <w:qFormat/>
    <w:rsid w:val="00A51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9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1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0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71"/>
  </w:style>
  <w:style w:type="paragraph" w:styleId="NormalWeb">
    <w:name w:val="Normal (Web)"/>
    <w:basedOn w:val="Normal"/>
    <w:uiPriority w:val="99"/>
    <w:semiHidden/>
    <w:unhideWhenUsed/>
    <w:rsid w:val="000617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en%20Nguyen\Documents\BLUEsat%20GIt\Documents\Testing\Test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AC5560497D47C19E73C33CE4A52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BD1F-E31F-4450-B455-D3D1CD785EF1}"/>
      </w:docPartPr>
      <w:docPartBody>
        <w:p w:rsidR="00EE4775" w:rsidRDefault="00D71E2E">
          <w:pPr>
            <w:pStyle w:val="A1AC5560497D47C19E73C33CE4A5258B"/>
          </w:pPr>
          <w:r>
            <w:rPr>
              <w:rStyle w:val="PlaceholderText"/>
            </w:rPr>
            <w:t>Refer to product tree for number and name of product point</w:t>
          </w:r>
        </w:p>
      </w:docPartBody>
    </w:docPart>
    <w:docPart>
      <w:docPartPr>
        <w:name w:val="761B55ABBA0745F28A6868C73192D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F853-2EDA-498C-B4A5-F36DAE2A812B}"/>
      </w:docPartPr>
      <w:docPartBody>
        <w:p w:rsidR="00EE4775" w:rsidRDefault="00D71E2E">
          <w:pPr>
            <w:pStyle w:val="761B55ABBA0745F28A6868C73192D483"/>
          </w:pPr>
          <w:r>
            <w:rPr>
              <w:rStyle w:val="PlaceholderText"/>
            </w:rPr>
            <w:t>Insert aim of experiment here</w:t>
          </w:r>
        </w:p>
      </w:docPartBody>
    </w:docPart>
    <w:docPart>
      <w:docPartPr>
        <w:name w:val="1199E5C1AEA04F638EE353295A87C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8F73-D495-4F58-9B2B-9C93A1AA3E7C}"/>
      </w:docPartPr>
      <w:docPartBody>
        <w:p w:rsidR="00EE4775" w:rsidRDefault="00D71E2E">
          <w:pPr>
            <w:pStyle w:val="1199E5C1AEA04F638EE353295A87C11E"/>
          </w:pPr>
          <w:r>
            <w:rPr>
              <w:rStyle w:val="PlaceholderText"/>
            </w:rPr>
            <w:t>Tester 1</w:t>
          </w:r>
        </w:p>
      </w:docPartBody>
    </w:docPart>
    <w:docPart>
      <w:docPartPr>
        <w:name w:val="625C2DA2D533420EB7F71CAA7D0B0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88512-FEC2-486E-99AE-62EE901F33D0}"/>
      </w:docPartPr>
      <w:docPartBody>
        <w:p w:rsidR="00EE4775" w:rsidRDefault="00D71E2E">
          <w:pPr>
            <w:pStyle w:val="625C2DA2D533420EB7F71CAA7D0B09ED"/>
          </w:pPr>
          <w:r>
            <w:rPr>
              <w:rStyle w:val="PlaceholderText"/>
            </w:rPr>
            <w:t>Tester 2</w:t>
          </w:r>
        </w:p>
      </w:docPartBody>
    </w:docPart>
    <w:docPart>
      <w:docPartPr>
        <w:name w:val="B0DC3A588FFF464BA98C61BE516AE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2087-6ADD-4D6F-B857-EBBC5A6E68EC}"/>
      </w:docPartPr>
      <w:docPartBody>
        <w:p w:rsidR="00EE4775" w:rsidRDefault="00D71E2E">
          <w:pPr>
            <w:pStyle w:val="B0DC3A588FFF464BA98C61BE516AEDF5"/>
          </w:pPr>
          <w:r>
            <w:rPr>
              <w:rStyle w:val="PlaceholderText"/>
            </w:rPr>
            <w:t>Drawing1.schdoc</w:t>
          </w:r>
        </w:p>
      </w:docPartBody>
    </w:docPart>
    <w:docPart>
      <w:docPartPr>
        <w:name w:val="CE91ED30D5A54B8A8B063A05D036B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5209E-8008-4B75-89D6-6E3688542F3A}"/>
      </w:docPartPr>
      <w:docPartBody>
        <w:p w:rsidR="00EE4775" w:rsidRDefault="00D71E2E">
          <w:pPr>
            <w:pStyle w:val="CE91ED30D5A54B8A8B063A05D036BC4E"/>
          </w:pPr>
          <w:r>
            <w:rPr>
              <w:rStyle w:val="PlaceholderText"/>
            </w:rPr>
            <w:t>Drawing2.pdf</w:t>
          </w:r>
        </w:p>
      </w:docPartBody>
    </w:docPart>
    <w:docPart>
      <w:docPartPr>
        <w:name w:val="AA817C41313748D9BCBB715E8E6C8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DF624-0AD7-4B98-B03C-51F06E897685}"/>
      </w:docPartPr>
      <w:docPartBody>
        <w:p w:rsidR="00EE4775" w:rsidRDefault="00D71E2E">
          <w:pPr>
            <w:pStyle w:val="AA817C41313748D9BCBB715E8E6C8821"/>
          </w:pPr>
          <w:r>
            <w:rPr>
              <w:rStyle w:val="PlaceholderText"/>
            </w:rPr>
            <w:t>Drawing3.pcbdoc</w:t>
          </w:r>
        </w:p>
      </w:docPartBody>
    </w:docPart>
    <w:docPart>
      <w:docPartPr>
        <w:name w:val="25D8A88FB8824ECE991D770341A03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A715C-3EB4-4413-95D4-FB8F7A789E5C}"/>
      </w:docPartPr>
      <w:docPartBody>
        <w:p w:rsidR="00EE4775" w:rsidRDefault="00D71E2E">
          <w:pPr>
            <w:pStyle w:val="25D8A88FB8824ECE991D770341A030CD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5B8F35A0B6C4473881BD25954F92B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30E32-74B7-4E25-9FE5-40186EA88492}"/>
      </w:docPartPr>
      <w:docPartBody>
        <w:p w:rsidR="00EE4775" w:rsidRDefault="00D71E2E">
          <w:pPr>
            <w:pStyle w:val="5B8F35A0B6C4473881BD25954F92B772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1A1D740D7AE1453F8D53DAF0A6C2B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D64A7-1485-4420-81B8-D87EFB0ED180}"/>
      </w:docPartPr>
      <w:docPartBody>
        <w:p w:rsidR="00EE4775" w:rsidRDefault="00D71E2E">
          <w:pPr>
            <w:pStyle w:val="1A1D740D7AE1453F8D53DAF0A6C2B0AC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AB35C0A4A026439E8B0E9BEA7D3B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2424-09D8-429E-B4FC-FBC8666DB824}"/>
      </w:docPartPr>
      <w:docPartBody>
        <w:p w:rsidR="00EE4775" w:rsidRDefault="00D71E2E">
          <w:pPr>
            <w:pStyle w:val="AB35C0A4A026439E8B0E9BEA7D3B24F1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AF0C39EC8F4F43C69E51D76F0A14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3E6F6-C07B-4B59-BDC1-88D093C2A070}"/>
      </w:docPartPr>
      <w:docPartBody>
        <w:p w:rsidR="00EE4775" w:rsidRDefault="00D71E2E">
          <w:pPr>
            <w:pStyle w:val="AF0C39EC8F4F43C69E51D76F0A1438FD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D91C87A59CA34E9D98D900683D8FB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4306-8C92-476E-A320-39C2C4D540E0}"/>
      </w:docPartPr>
      <w:docPartBody>
        <w:p w:rsidR="00EE4775" w:rsidRDefault="00D71E2E">
          <w:pPr>
            <w:pStyle w:val="D91C87A59CA34E9D98D900683D8FB58C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62A6B8B68D3C4D71846055EADA5E5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61213-9253-48A2-BEC1-3DC55F20797E}"/>
      </w:docPartPr>
      <w:docPartBody>
        <w:p w:rsidR="00EE4775" w:rsidRDefault="00D71E2E">
          <w:pPr>
            <w:pStyle w:val="62A6B8B68D3C4D71846055EADA5E5BA9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E951937D66C44406A7248DF668E0D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565E-C816-465D-B127-0817518F08F4}"/>
      </w:docPartPr>
      <w:docPartBody>
        <w:p w:rsidR="00EE4775" w:rsidRDefault="00D71E2E">
          <w:pPr>
            <w:pStyle w:val="E951937D66C44406A7248DF668E0DC47"/>
          </w:pPr>
          <w:r>
            <w:rPr>
              <w:rStyle w:val="PlaceholderText"/>
            </w:rPr>
            <w:t>Add a diagram of results and results table here</w:t>
          </w:r>
        </w:p>
      </w:docPartBody>
    </w:docPart>
    <w:docPart>
      <w:docPartPr>
        <w:name w:val="1F467826865E481F8B7119D81BF39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A7D5-29BE-4BD4-B5BA-A7097A8E8B79}"/>
      </w:docPartPr>
      <w:docPartBody>
        <w:p w:rsidR="00EE4775" w:rsidRDefault="00D71E2E">
          <w:pPr>
            <w:pStyle w:val="1F467826865E481F8B7119D81BF3978C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023BD2178CF34B778F0951C32281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B1EF2-8FCA-4024-86C4-CD99C0B7D85D}"/>
      </w:docPartPr>
      <w:docPartBody>
        <w:p w:rsidR="00EE4775" w:rsidRDefault="00D71E2E">
          <w:pPr>
            <w:pStyle w:val="023BD2178CF34B778F0951C32281FAFF"/>
          </w:pPr>
          <w:r w:rsidRPr="00C050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E"/>
    <w:rsid w:val="006273A1"/>
    <w:rsid w:val="00D71E2E"/>
    <w:rsid w:val="00E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AC5560497D47C19E73C33CE4A5258B">
    <w:name w:val="A1AC5560497D47C19E73C33CE4A5258B"/>
  </w:style>
  <w:style w:type="paragraph" w:customStyle="1" w:styleId="761B55ABBA0745F28A6868C73192D483">
    <w:name w:val="761B55ABBA0745F28A6868C73192D483"/>
  </w:style>
  <w:style w:type="paragraph" w:customStyle="1" w:styleId="1199E5C1AEA04F638EE353295A87C11E">
    <w:name w:val="1199E5C1AEA04F638EE353295A87C11E"/>
  </w:style>
  <w:style w:type="paragraph" w:customStyle="1" w:styleId="625C2DA2D533420EB7F71CAA7D0B09ED">
    <w:name w:val="625C2DA2D533420EB7F71CAA7D0B09ED"/>
  </w:style>
  <w:style w:type="paragraph" w:customStyle="1" w:styleId="DC472B22593142DA815110351C0006F1">
    <w:name w:val="DC472B22593142DA815110351C0006F1"/>
  </w:style>
  <w:style w:type="paragraph" w:customStyle="1" w:styleId="B0DC3A588FFF464BA98C61BE516AEDF5">
    <w:name w:val="B0DC3A588FFF464BA98C61BE516AEDF5"/>
  </w:style>
  <w:style w:type="paragraph" w:customStyle="1" w:styleId="CE91ED30D5A54B8A8B063A05D036BC4E">
    <w:name w:val="CE91ED30D5A54B8A8B063A05D036BC4E"/>
  </w:style>
  <w:style w:type="paragraph" w:customStyle="1" w:styleId="AA817C41313748D9BCBB715E8E6C8821">
    <w:name w:val="AA817C41313748D9BCBB715E8E6C8821"/>
  </w:style>
  <w:style w:type="paragraph" w:customStyle="1" w:styleId="25D8A88FB8824ECE991D770341A030CD">
    <w:name w:val="25D8A88FB8824ECE991D770341A030CD"/>
  </w:style>
  <w:style w:type="paragraph" w:customStyle="1" w:styleId="5B8F35A0B6C4473881BD25954F92B772">
    <w:name w:val="5B8F35A0B6C4473881BD25954F92B772"/>
  </w:style>
  <w:style w:type="paragraph" w:customStyle="1" w:styleId="1A1D740D7AE1453F8D53DAF0A6C2B0AC">
    <w:name w:val="1A1D740D7AE1453F8D53DAF0A6C2B0AC"/>
  </w:style>
  <w:style w:type="paragraph" w:customStyle="1" w:styleId="AB35C0A4A026439E8B0E9BEA7D3B24F1">
    <w:name w:val="AB35C0A4A026439E8B0E9BEA7D3B24F1"/>
  </w:style>
  <w:style w:type="paragraph" w:customStyle="1" w:styleId="AF0C39EC8F4F43C69E51D76F0A1438FD">
    <w:name w:val="AF0C39EC8F4F43C69E51D76F0A1438FD"/>
  </w:style>
  <w:style w:type="paragraph" w:customStyle="1" w:styleId="D91C87A59CA34E9D98D900683D8FB58C">
    <w:name w:val="D91C87A59CA34E9D98D900683D8FB58C"/>
  </w:style>
  <w:style w:type="paragraph" w:customStyle="1" w:styleId="62A6B8B68D3C4D71846055EADA5E5BA9">
    <w:name w:val="62A6B8B68D3C4D71846055EADA5E5BA9"/>
  </w:style>
  <w:style w:type="paragraph" w:customStyle="1" w:styleId="E951937D66C44406A7248DF668E0DC47">
    <w:name w:val="E951937D66C44406A7248DF668E0DC47"/>
  </w:style>
  <w:style w:type="paragraph" w:customStyle="1" w:styleId="1F467826865E481F8B7119D81BF3978C">
    <w:name w:val="1F467826865E481F8B7119D81BF3978C"/>
  </w:style>
  <w:style w:type="paragraph" w:customStyle="1" w:styleId="023BD2178CF34B778F0951C32281FAFF">
    <w:name w:val="023BD2178CF34B778F0951C32281FA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AC5560497D47C19E73C33CE4A5258B">
    <w:name w:val="A1AC5560497D47C19E73C33CE4A5258B"/>
  </w:style>
  <w:style w:type="paragraph" w:customStyle="1" w:styleId="761B55ABBA0745F28A6868C73192D483">
    <w:name w:val="761B55ABBA0745F28A6868C73192D483"/>
  </w:style>
  <w:style w:type="paragraph" w:customStyle="1" w:styleId="1199E5C1AEA04F638EE353295A87C11E">
    <w:name w:val="1199E5C1AEA04F638EE353295A87C11E"/>
  </w:style>
  <w:style w:type="paragraph" w:customStyle="1" w:styleId="625C2DA2D533420EB7F71CAA7D0B09ED">
    <w:name w:val="625C2DA2D533420EB7F71CAA7D0B09ED"/>
  </w:style>
  <w:style w:type="paragraph" w:customStyle="1" w:styleId="DC472B22593142DA815110351C0006F1">
    <w:name w:val="DC472B22593142DA815110351C0006F1"/>
  </w:style>
  <w:style w:type="paragraph" w:customStyle="1" w:styleId="B0DC3A588FFF464BA98C61BE516AEDF5">
    <w:name w:val="B0DC3A588FFF464BA98C61BE516AEDF5"/>
  </w:style>
  <w:style w:type="paragraph" w:customStyle="1" w:styleId="CE91ED30D5A54B8A8B063A05D036BC4E">
    <w:name w:val="CE91ED30D5A54B8A8B063A05D036BC4E"/>
  </w:style>
  <w:style w:type="paragraph" w:customStyle="1" w:styleId="AA817C41313748D9BCBB715E8E6C8821">
    <w:name w:val="AA817C41313748D9BCBB715E8E6C8821"/>
  </w:style>
  <w:style w:type="paragraph" w:customStyle="1" w:styleId="25D8A88FB8824ECE991D770341A030CD">
    <w:name w:val="25D8A88FB8824ECE991D770341A030CD"/>
  </w:style>
  <w:style w:type="paragraph" w:customStyle="1" w:styleId="5B8F35A0B6C4473881BD25954F92B772">
    <w:name w:val="5B8F35A0B6C4473881BD25954F92B772"/>
  </w:style>
  <w:style w:type="paragraph" w:customStyle="1" w:styleId="1A1D740D7AE1453F8D53DAF0A6C2B0AC">
    <w:name w:val="1A1D740D7AE1453F8D53DAF0A6C2B0AC"/>
  </w:style>
  <w:style w:type="paragraph" w:customStyle="1" w:styleId="AB35C0A4A026439E8B0E9BEA7D3B24F1">
    <w:name w:val="AB35C0A4A026439E8B0E9BEA7D3B24F1"/>
  </w:style>
  <w:style w:type="paragraph" w:customStyle="1" w:styleId="AF0C39EC8F4F43C69E51D76F0A1438FD">
    <w:name w:val="AF0C39EC8F4F43C69E51D76F0A1438FD"/>
  </w:style>
  <w:style w:type="paragraph" w:customStyle="1" w:styleId="D91C87A59CA34E9D98D900683D8FB58C">
    <w:name w:val="D91C87A59CA34E9D98D900683D8FB58C"/>
  </w:style>
  <w:style w:type="paragraph" w:customStyle="1" w:styleId="62A6B8B68D3C4D71846055EADA5E5BA9">
    <w:name w:val="62A6B8B68D3C4D71846055EADA5E5BA9"/>
  </w:style>
  <w:style w:type="paragraph" w:customStyle="1" w:styleId="E951937D66C44406A7248DF668E0DC47">
    <w:name w:val="E951937D66C44406A7248DF668E0DC47"/>
  </w:style>
  <w:style w:type="paragraph" w:customStyle="1" w:styleId="1F467826865E481F8B7119D81BF3978C">
    <w:name w:val="1F467826865E481F8B7119D81BF3978C"/>
  </w:style>
  <w:style w:type="paragraph" w:customStyle="1" w:styleId="023BD2178CF34B778F0951C32281FAFF">
    <w:name w:val="023BD2178CF34B778F0951C32281F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99A86-698C-4CCD-9BCD-6541ED40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Testing Template.dotx</Template>
  <TotalTime>47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8</cp:revision>
  <dcterms:created xsi:type="dcterms:W3CDTF">2014-03-08T03:35:00Z</dcterms:created>
  <dcterms:modified xsi:type="dcterms:W3CDTF">2014-03-08T04:36:00Z</dcterms:modified>
</cp:coreProperties>
</file>