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42" w:rsidRDefault="00673528" w:rsidP="00A51942">
      <w:pPr>
        <w:pStyle w:val="Title"/>
        <w:rPr>
          <w:lang w:val="en-US"/>
        </w:rPr>
      </w:pPr>
      <w:r>
        <w:rPr>
          <w:lang w:val="en-US"/>
        </w:rPr>
        <w:t xml:space="preserve">CSC </w:t>
      </w:r>
      <w:r w:rsidR="006E38D9">
        <w:rPr>
          <w:lang w:val="en-US"/>
        </w:rPr>
        <w:t>R</w:t>
      </w:r>
      <w:r w:rsidR="0047532C">
        <w:rPr>
          <w:lang w:val="en-US"/>
        </w:rPr>
        <w:t xml:space="preserve">X </w:t>
      </w:r>
      <w:r w:rsidR="00526D5F">
        <w:rPr>
          <w:lang w:val="en-US"/>
        </w:rPr>
        <w:t>Test</w:t>
      </w:r>
    </w:p>
    <w:p w:rsidR="00365C13" w:rsidRDefault="00EE0416" w:rsidP="00365C13">
      <w:pPr>
        <w:rPr>
          <w:lang w:val="en-US"/>
        </w:rPr>
      </w:pPr>
      <w:r>
        <w:rPr>
          <w:rStyle w:val="Heading1Char"/>
        </w:rPr>
        <w:t>System Name:</w:t>
      </w:r>
      <w:r w:rsidR="00365C13" w:rsidRPr="00A00234">
        <w:rPr>
          <w:lang w:val="en-US"/>
        </w:rPr>
        <w:t xml:space="preserve"> </w:t>
      </w:r>
      <w:sdt>
        <w:sdtPr>
          <w:rPr>
            <w:lang w:val="en-US"/>
          </w:rPr>
          <w:id w:val="22914912"/>
          <w:placeholder>
            <w:docPart w:val="A1AC5560497D47C19E73C33CE4A5258B"/>
          </w:placeholder>
          <w:text/>
        </w:sdtPr>
        <w:sdtEndPr/>
        <w:sdtContent>
          <w:r w:rsidR="00673528">
            <w:rPr>
              <w:lang w:val="en-US"/>
            </w:rPr>
            <w:t>Critical Systems Computer</w:t>
          </w:r>
          <w:r w:rsidR="0047532C">
            <w:rPr>
              <w:lang w:val="en-US"/>
            </w:rPr>
            <w:t xml:space="preserve"> </w:t>
          </w:r>
          <w:proofErr w:type="spellStart"/>
          <w:r w:rsidR="0047532C">
            <w:rPr>
              <w:lang w:val="en-US"/>
            </w:rPr>
            <w:t>Comms</w:t>
          </w:r>
          <w:proofErr w:type="spellEnd"/>
          <w:r w:rsidR="00630CD5">
            <w:rPr>
              <w:lang w:val="en-US"/>
            </w:rPr>
            <w:t>, Tray 1 Interconnect</w:t>
          </w:r>
        </w:sdtContent>
      </w:sdt>
    </w:p>
    <w:p w:rsidR="005F2890" w:rsidRDefault="00365C13" w:rsidP="00365C1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5F2890">
        <w:rPr>
          <w:lang w:val="en-US"/>
        </w:rPr>
        <w:t>Aim:</w:t>
      </w:r>
    </w:p>
    <w:p w:rsidR="005F2890" w:rsidRPr="005F2890" w:rsidRDefault="00A40B88" w:rsidP="005F2890">
      <w:pPr>
        <w:rPr>
          <w:lang w:val="en-US"/>
        </w:rPr>
      </w:pPr>
      <w:sdt>
        <w:sdtPr>
          <w:rPr>
            <w:lang w:val="en-US"/>
          </w:rPr>
          <w:id w:val="714085473"/>
          <w:placeholder>
            <w:docPart w:val="761B55ABBA0745F28A6868C73192D483"/>
          </w:placeholder>
          <w:text/>
        </w:sdtPr>
        <w:sdtEndPr/>
        <w:sdtContent>
          <w:r w:rsidR="0047532C">
            <w:rPr>
              <w:lang w:val="en-US"/>
            </w:rPr>
            <w:t xml:space="preserve">Test </w:t>
          </w:r>
          <w:r w:rsidR="006E38D9">
            <w:rPr>
              <w:lang w:val="en-US"/>
            </w:rPr>
            <w:t>DTMF</w:t>
          </w:r>
          <w:r w:rsidR="0047532C">
            <w:rPr>
              <w:lang w:val="en-US"/>
            </w:rPr>
            <w:t xml:space="preserve"> functionality on the Critical Systems Computer</w:t>
          </w:r>
          <w:r w:rsidR="00630CD5">
            <w:rPr>
              <w:lang w:val="en-US"/>
            </w:rPr>
            <w:t xml:space="preserve"> and robustness of audio amplifier on Tray 1 interconnect</w:t>
          </w:r>
        </w:sdtContent>
      </w:sdt>
    </w:p>
    <w:p w:rsidR="00A51942" w:rsidRDefault="00673528" w:rsidP="00A51942">
      <w:pPr>
        <w:pStyle w:val="Heading1"/>
        <w:rPr>
          <w:lang w:val="en-US"/>
        </w:rPr>
      </w:pPr>
      <w:r>
        <w:rPr>
          <w:lang w:val="en-US"/>
        </w:rPr>
        <w:t>Authors</w:t>
      </w:r>
    </w:p>
    <w:p w:rsidR="00365C13" w:rsidRPr="00A00234" w:rsidRDefault="00A40B88" w:rsidP="00365C13">
      <w:pPr>
        <w:ind w:left="1418"/>
        <w:rPr>
          <w:lang w:val="en-US"/>
        </w:rPr>
      </w:pPr>
      <w:sdt>
        <w:sdtPr>
          <w:rPr>
            <w:lang w:val="en-US"/>
          </w:rPr>
          <w:id w:val="13128277"/>
          <w:placeholder>
            <w:docPart w:val="1199E5C1AEA04F638EE353295A87C11E"/>
          </w:placeholder>
          <w:text/>
        </w:sdtPr>
        <w:sdtEndPr/>
        <w:sdtContent>
          <w:proofErr w:type="spellStart"/>
          <w:r w:rsidR="00673528">
            <w:rPr>
              <w:lang w:val="en-US"/>
            </w:rPr>
            <w:t>Thien</w:t>
          </w:r>
          <w:proofErr w:type="spellEnd"/>
          <w:r w:rsidR="00673528">
            <w:rPr>
              <w:lang w:val="en-US"/>
            </w:rPr>
            <w:t xml:space="preserve"> Nguyen</w:t>
          </w:r>
        </w:sdtContent>
      </w:sdt>
    </w:p>
    <w:p w:rsidR="005F2890" w:rsidRPr="005F2890" w:rsidRDefault="00365C13" w:rsidP="005F28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468190063"/>
          <w:placeholder>
            <w:docPart w:val="625C2DA2D533420EB7F71CAA7D0B09ED"/>
          </w:placeholder>
          <w:showingPlcHdr/>
          <w:text/>
        </w:sdtPr>
        <w:sdtEndPr/>
        <w:sdtContent>
          <w:r>
            <w:rPr>
              <w:rStyle w:val="PlaceholderText"/>
            </w:rPr>
            <w:t>Tester 2</w:t>
          </w:r>
        </w:sdtContent>
      </w:sdt>
    </w:p>
    <w:p w:rsidR="00E07133" w:rsidRDefault="00E07133" w:rsidP="00E07133">
      <w:pPr>
        <w:pStyle w:val="Heading1"/>
        <w:rPr>
          <w:lang w:val="en-US"/>
        </w:rPr>
      </w:pPr>
      <w:r>
        <w:rPr>
          <w:lang w:val="en-US"/>
        </w:rPr>
        <w:t>Relevant Drawings</w:t>
      </w:r>
      <w:r w:rsidR="00673528">
        <w:rPr>
          <w:lang w:val="en-US"/>
        </w:rPr>
        <w:t xml:space="preserve"> and Documents</w:t>
      </w:r>
      <w:r>
        <w:rPr>
          <w:lang w:val="en-US"/>
        </w:rPr>
        <w:t>:</w:t>
      </w:r>
    </w:p>
    <w:p w:rsidR="00E07133" w:rsidRDefault="00E07133" w:rsidP="00E071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3128278"/>
          <w:placeholder>
            <w:docPart w:val="B0DC3A588FFF464BA98C61BE516AEDF5"/>
          </w:placeholder>
          <w:text/>
        </w:sdtPr>
        <w:sdtEndPr/>
        <w:sdtContent>
          <w:r w:rsidR="00673528">
            <w:rPr>
              <w:lang w:val="en-US"/>
            </w:rPr>
            <w:t>\Electrical Design Files\Tray 2\CSC\</w:t>
          </w:r>
          <w:proofErr w:type="spellStart"/>
          <w:r w:rsidR="00B475F9">
            <w:rPr>
              <w:lang w:val="en-US"/>
            </w:rPr>
            <w:t>CSC.prjp</w:t>
          </w:r>
          <w:r w:rsidR="00673528">
            <w:rPr>
              <w:lang w:val="en-US"/>
            </w:rPr>
            <w:t>cb</w:t>
          </w:r>
          <w:proofErr w:type="spellEnd"/>
        </w:sdtContent>
      </w:sdt>
    </w:p>
    <w:p w:rsidR="00E07133" w:rsidRDefault="00E07133" w:rsidP="00E071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3128279"/>
          <w:placeholder>
            <w:docPart w:val="CE91ED30D5A54B8A8B063A05D036BC4E"/>
          </w:placeholder>
          <w:text/>
        </w:sdtPr>
        <w:sdtEndPr/>
        <w:sdtContent>
          <w:proofErr w:type="spellStart"/>
          <w:r w:rsidR="00673528" w:rsidRPr="00F47445">
            <w:rPr>
              <w:lang w:val="en-US"/>
            </w:rPr>
            <w:t>Github</w:t>
          </w:r>
          <w:proofErr w:type="spellEnd"/>
          <w:r w:rsidR="00673528" w:rsidRPr="00F47445">
            <w:rPr>
              <w:lang w:val="en-US"/>
            </w:rPr>
            <w:t xml:space="preserve"> Repository: https://github.com/bluesat/csc-software</w:t>
          </w:r>
        </w:sdtContent>
      </w:sdt>
    </w:p>
    <w:sdt>
      <w:sdtPr>
        <w:rPr>
          <w:color w:val="808080"/>
          <w:lang w:val="en-US"/>
        </w:rPr>
        <w:id w:val="13128280"/>
        <w:placeholder>
          <w:docPart w:val="AA817C41313748D9BCBB715E8E6C8821"/>
        </w:placeholder>
        <w:showingPlcHdr/>
        <w:text/>
      </w:sdtPr>
      <w:sdtEndPr/>
      <w:sdtContent>
        <w:p w:rsidR="00E07133" w:rsidRDefault="00E07133" w:rsidP="00E07133">
          <w:pPr>
            <w:ind w:left="720" w:firstLine="720"/>
            <w:rPr>
              <w:lang w:val="en-US"/>
            </w:rPr>
          </w:pPr>
          <w:r>
            <w:rPr>
              <w:rStyle w:val="PlaceholderText"/>
            </w:rPr>
            <w:t>Drawing3.pcbdoc</w:t>
          </w:r>
        </w:p>
      </w:sdtContent>
    </w:sdt>
    <w:p w:rsidR="00A51942" w:rsidRDefault="00E07133" w:rsidP="00E0713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32636E">
        <w:rPr>
          <w:lang w:val="en-US"/>
        </w:rPr>
        <w:t>Equipment:</w:t>
      </w:r>
    </w:p>
    <w:p w:rsidR="00A51942" w:rsidRDefault="00A40B88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5"/>
          <w:placeholder>
            <w:docPart w:val="25D8A88FB8824ECE991D770341A030CD"/>
          </w:placeholder>
          <w:text/>
        </w:sdtPr>
        <w:sdtEndPr/>
        <w:sdtContent>
          <w:r w:rsidR="00673528">
            <w:rPr>
              <w:lang w:val="en-US"/>
            </w:rPr>
            <w:t>Soldered CSC PCB</w:t>
          </w:r>
        </w:sdtContent>
      </w:sdt>
    </w:p>
    <w:p w:rsidR="00A51942" w:rsidRDefault="00A40B88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6"/>
          <w:placeholder>
            <w:docPart w:val="5B8F35A0B6C4473881BD25954F92B772"/>
          </w:placeholder>
          <w:text/>
        </w:sdtPr>
        <w:sdtEndPr/>
        <w:sdtContent>
          <w:r w:rsidR="00673528">
            <w:rPr>
              <w:lang w:val="en-US"/>
            </w:rPr>
            <w:t>Digital Oscilloscope</w:t>
          </w:r>
        </w:sdtContent>
      </w:sdt>
    </w:p>
    <w:p w:rsidR="00A51942" w:rsidRDefault="00A40B88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7"/>
          <w:placeholder>
            <w:docPart w:val="1A1D740D7AE1453F8D53DAF0A6C2B0AC"/>
          </w:placeholder>
          <w:text/>
        </w:sdtPr>
        <w:sdtEndPr/>
        <w:sdtContent>
          <w:r w:rsidR="00673528">
            <w:rPr>
              <w:lang w:val="en-US"/>
            </w:rPr>
            <w:t>Laptop with Terminal</w:t>
          </w:r>
        </w:sdtContent>
      </w:sdt>
    </w:p>
    <w:p w:rsidR="00A51942" w:rsidRDefault="00A40B88" w:rsidP="00A51942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15028508"/>
          <w:placeholder>
            <w:docPart w:val="AB35C0A4A026439E8B0E9BEA7D3B24F1"/>
          </w:placeholder>
          <w:text/>
        </w:sdtPr>
        <w:sdtEndPr/>
        <w:sdtContent>
          <w:r w:rsidR="00673528">
            <w:rPr>
              <w:lang w:val="en-US"/>
            </w:rPr>
            <w:t>USB-TTL232 Cable</w:t>
          </w:r>
        </w:sdtContent>
      </w:sdt>
    </w:p>
    <w:p w:rsidR="00B475F9" w:rsidRDefault="006E38D9" w:rsidP="006E3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DTMF-YAESU </w:t>
      </w:r>
      <w:proofErr w:type="spellStart"/>
      <w:r>
        <w:rPr>
          <w:lang w:val="en-US"/>
        </w:rPr>
        <w:t>Dialpad</w:t>
      </w:r>
      <w:proofErr w:type="spellEnd"/>
    </w:p>
    <w:p w:rsidR="002E7402" w:rsidRDefault="002E7402" w:rsidP="006E3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YAESU </w:t>
      </w:r>
      <w:proofErr w:type="spellStart"/>
      <w:r>
        <w:rPr>
          <w:lang w:val="en-US"/>
        </w:rPr>
        <w:t>Groundstation</w:t>
      </w:r>
      <w:proofErr w:type="spellEnd"/>
      <w:r>
        <w:rPr>
          <w:lang w:val="en-US"/>
        </w:rPr>
        <w:t xml:space="preserve"> Transmitter Radio</w:t>
      </w:r>
    </w:p>
    <w:p w:rsidR="006E38D9" w:rsidRDefault="006E38D9" w:rsidP="006E3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Soldered Tray 5 (RX) interconnect PCB</w:t>
      </w:r>
    </w:p>
    <w:p w:rsidR="0032636E" w:rsidRDefault="006E38D9" w:rsidP="006E3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RX Radios</w:t>
      </w:r>
    </w:p>
    <w:p w:rsidR="006E38D9" w:rsidRPr="006E38D9" w:rsidRDefault="006E38D9" w:rsidP="006E3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DTMF </w:t>
      </w:r>
      <w:proofErr w:type="spellStart"/>
      <w:r>
        <w:rPr>
          <w:lang w:val="en-US"/>
        </w:rPr>
        <w:t>dialtone</w:t>
      </w:r>
      <w:proofErr w:type="spellEnd"/>
      <w:r>
        <w:rPr>
          <w:lang w:val="en-US"/>
        </w:rPr>
        <w:t xml:space="preserve"> source (phone, computer or keypad)</w:t>
      </w:r>
    </w:p>
    <w:p w:rsidR="00A51942" w:rsidRDefault="0032636E" w:rsidP="00A51942">
      <w:pPr>
        <w:pStyle w:val="Heading1"/>
        <w:rPr>
          <w:lang w:val="en-US"/>
        </w:rPr>
      </w:pPr>
      <w:r>
        <w:rPr>
          <w:lang w:val="en-US"/>
        </w:rPr>
        <w:t>Procedure</w:t>
      </w:r>
      <w:r w:rsidR="00A51942">
        <w:rPr>
          <w:lang w:val="en-US"/>
        </w:rPr>
        <w:t>:</w:t>
      </w:r>
    </w:p>
    <w:sdt>
      <w:sdtPr>
        <w:rPr>
          <w:lang w:val="en-US"/>
        </w:rPr>
        <w:id w:val="15028511"/>
        <w:placeholder>
          <w:docPart w:val="AF0C39EC8F4F43C69E51D76F0A1438FD"/>
        </w:placeholder>
        <w:text/>
      </w:sdtPr>
      <w:sdtEndPr/>
      <w:sdtContent>
        <w:p w:rsidR="00A51942" w:rsidRDefault="000E6B97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Burn the test image onto PCB using USB-TTL232 cable</w:t>
          </w:r>
        </w:p>
      </w:sdtContent>
    </w:sdt>
    <w:sdt>
      <w:sdtPr>
        <w:rPr>
          <w:lang w:val="en-US"/>
        </w:rPr>
        <w:id w:val="15028512"/>
        <w:placeholder>
          <w:docPart w:val="D91C87A59CA34E9D98D900683D8FB58C"/>
        </w:placeholder>
        <w:text/>
      </w:sdtPr>
      <w:sdtEndPr/>
      <w:sdtContent>
        <w:p w:rsidR="00A51942" w:rsidRDefault="000E6B97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Establish a terminal via a COM port on the laptop through the USB-TTL232 cable</w:t>
          </w:r>
        </w:p>
      </w:sdtContent>
    </w:sdt>
    <w:sdt>
      <w:sdtPr>
        <w:rPr>
          <w:lang w:val="en-US"/>
        </w:rPr>
        <w:id w:val="15028513"/>
        <w:placeholder>
          <w:docPart w:val="62A6B8B68D3C4D71846055EADA5E5BA9"/>
        </w:placeholder>
        <w:text/>
      </w:sdtPr>
      <w:sdtEndPr/>
      <w:sdtContent>
        <w:p w:rsidR="00A51942" w:rsidRDefault="00F47445" w:rsidP="00A5194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Observe output on terminal and ensure that all</w:t>
          </w:r>
          <w:r w:rsidR="00C422E2">
            <w:rPr>
              <w:lang w:val="en-US"/>
            </w:rPr>
            <w:t xml:space="preserve"> UART</w:t>
          </w:r>
          <w:r>
            <w:rPr>
              <w:lang w:val="en-US"/>
            </w:rPr>
            <w:t xml:space="preserve"> debug messages are successfully being printed</w:t>
          </w:r>
          <w:r w:rsidR="00B475F9">
            <w:rPr>
              <w:lang w:val="en-US"/>
            </w:rPr>
            <w:t>. Note results</w:t>
          </w:r>
        </w:p>
      </w:sdtContent>
    </w:sdt>
    <w:p w:rsidR="00F47445" w:rsidRDefault="00B475F9" w:rsidP="00F474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Radio </w:t>
      </w:r>
      <w:r w:rsidR="006E38D9">
        <w:rPr>
          <w:lang w:val="en-US"/>
        </w:rPr>
        <w:t xml:space="preserve">RX input of CSC to a DTMF </w:t>
      </w:r>
      <w:proofErr w:type="spellStart"/>
      <w:r w:rsidR="006E38D9">
        <w:rPr>
          <w:lang w:val="en-US"/>
        </w:rPr>
        <w:t>dialton</w:t>
      </w:r>
      <w:r w:rsidR="002E7402">
        <w:rPr>
          <w:lang w:val="en-US"/>
        </w:rPr>
        <w:t>e</w:t>
      </w:r>
      <w:proofErr w:type="spellEnd"/>
      <w:r w:rsidR="006E38D9">
        <w:rPr>
          <w:lang w:val="en-US"/>
        </w:rPr>
        <w:t xml:space="preserve"> source</w:t>
      </w:r>
      <w:r>
        <w:rPr>
          <w:lang w:val="en-US"/>
        </w:rPr>
        <w:t>.</w:t>
      </w:r>
    </w:p>
    <w:p w:rsidR="002E7402" w:rsidRPr="002E7402" w:rsidRDefault="002E7402" w:rsidP="002E74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 numbers into the DTMF source and observe output of UART terminal for a number echo. Note results</w:t>
      </w:r>
    </w:p>
    <w:p w:rsidR="00B475F9" w:rsidRDefault="002E7402" w:rsidP="00F474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DTMF-YAESU </w:t>
      </w:r>
      <w:proofErr w:type="spellStart"/>
      <w:r>
        <w:rPr>
          <w:lang w:val="en-US"/>
        </w:rPr>
        <w:t>Dialpad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Groundstation</w:t>
      </w:r>
      <w:proofErr w:type="spellEnd"/>
      <w:r>
        <w:rPr>
          <w:lang w:val="en-US"/>
        </w:rPr>
        <w:t xml:space="preserve"> TX radio.</w:t>
      </w:r>
    </w:p>
    <w:p w:rsidR="00C422E2" w:rsidRDefault="002E7402" w:rsidP="004753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Connect Receiver Radio to Tray 5 </w:t>
      </w:r>
      <w:proofErr w:type="spellStart"/>
      <w:r>
        <w:rPr>
          <w:lang w:val="en-US"/>
        </w:rPr>
        <w:t>interonnect</w:t>
      </w:r>
      <w:proofErr w:type="spellEnd"/>
      <w:r>
        <w:rPr>
          <w:lang w:val="en-US"/>
        </w:rPr>
        <w:t xml:space="preserve"> to the CSC to complete the setup shown in the diagram below</w:t>
      </w:r>
    </w:p>
    <w:p w:rsidR="0047532C" w:rsidRDefault="002E7402" w:rsidP="004753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 3 and note results</w:t>
      </w:r>
      <w:r w:rsidR="0047532C">
        <w:rPr>
          <w:lang w:val="en-US"/>
        </w:rPr>
        <w:t>.</w:t>
      </w:r>
    </w:p>
    <w:p w:rsidR="002E7402" w:rsidRDefault="002E7402" w:rsidP="004753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Probe audio RX line on the CSC board with an oscilloscope and record output, taking note of peak-to-peak voltage value</w:t>
      </w:r>
    </w:p>
    <w:p w:rsidR="00B475F9" w:rsidRPr="00B475F9" w:rsidRDefault="0006172A" w:rsidP="00B475F9">
      <w:pPr>
        <w:rPr>
          <w:lang w:val="en-US"/>
        </w:rPr>
      </w:pPr>
      <w:bookmarkStart w:id="0" w:name="_GoBack"/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4834393" cy="282722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49858" y="479337"/>
                            <a:ext cx="803082" cy="4134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Pr="0006172A" w:rsidRDefault="0006172A" w:rsidP="000617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94469" y="437323"/>
                            <a:ext cx="1028597" cy="461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Default="0006172A" w:rsidP="000617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Satellite TX Radios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14" idx="1"/>
                          <a:endCxn id="2" idx="3"/>
                        </wps:cNvCnPr>
                        <wps:spPr>
                          <a:xfrm flipH="1">
                            <a:off x="1152940" y="662302"/>
                            <a:ext cx="800788" cy="237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694485" y="1928151"/>
                            <a:ext cx="102806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Default="00630CD5" w:rsidP="000617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Groundstation</w:t>
                              </w:r>
                              <w:proofErr w:type="spellEnd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 xml:space="preserve"> T</w:t>
                              </w:r>
                              <w:r w:rsidR="0006172A"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X Radios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41873" y="1888234"/>
                            <a:ext cx="1139917" cy="54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72A" w:rsidRPr="0006172A" w:rsidRDefault="00630CD5" w:rsidP="000617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DTMF-YAESU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Dialpad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3"/>
                          <a:endCxn id="7" idx="1"/>
                        </wps:cNvCnPr>
                        <wps:spPr>
                          <a:xfrm flipV="1">
                            <a:off x="2981790" y="2158656"/>
                            <a:ext cx="712695" cy="38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7" idx="0"/>
                          <a:endCxn id="5" idx="2"/>
                        </wps:cNvCnPr>
                        <wps:spPr>
                          <a:xfrm rot="5400000" flipH="1" flipV="1">
                            <a:off x="3693816" y="1413199"/>
                            <a:ext cx="1029654" cy="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sysDot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53728" y="431797"/>
                            <a:ext cx="102806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F12" w:rsidRDefault="008B3F12" w:rsidP="008B3F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Tray 5 interconnect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" idx="1"/>
                          <a:endCxn id="14" idx="3"/>
                        </wps:cNvCnPr>
                        <wps:spPr>
                          <a:xfrm flipH="1" flipV="1">
                            <a:off x="2981793" y="662302"/>
                            <a:ext cx="712676" cy="56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4925" y="1841135"/>
                            <a:ext cx="1139825" cy="548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F12" w:rsidRDefault="008B3F12" w:rsidP="008B3F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2" idx="2"/>
                          <a:endCxn id="16" idx="0"/>
                        </wps:cNvCnPr>
                        <wps:spPr>
                          <a:xfrm flipH="1">
                            <a:off x="744838" y="892804"/>
                            <a:ext cx="6561" cy="9483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80.65pt;height:222.6pt;mso-position-horizontal-relative:char;mso-position-vertical-relative:line" coordsize="48342,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342;height:28270;visibility:visible;mso-wrap-style:square">
                  <v:fill o:detectmouseclick="t"/>
                  <v:path o:connecttype="none"/>
                </v:shape>
                <v:rect id="Rectangle 2" o:spid="_x0000_s1028" style="position:absolute;left:3498;top:4793;width:803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06172A" w:rsidRPr="0006172A" w:rsidRDefault="0006172A" w:rsidP="000617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CSC</w:t>
                        </w:r>
                      </w:p>
                    </w:txbxContent>
                  </v:textbox>
                </v:rect>
                <v:rect id="Rectangle 5" o:spid="_x0000_s1029" style="position:absolute;left:36944;top:4373;width:10286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06172A" w:rsidRDefault="0006172A" w:rsidP="000617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Satellite TX Radios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11529;top:6623;width:8008;height:2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+VHsIAAADaAAAADwAAAGRycy9kb3ducmV2LnhtbESPQWvCQBSE74L/YXkFb3VTpVKiqxRB&#10;tBUKpmKuj+wzG5p9G7JrTP+9Kwgeh5n5hlmseluLjlpfOVbwNk5AEBdOV1wqOP5uXj9A+ICssXZM&#10;Cv7Jw2o5HCww1e7KB+qyUIoIYZ+iAhNCk0rpC0MW/dg1xNE7u9ZiiLItpW7xGuG2lpMkmUmLFccF&#10;gw2tDRV/2cUqyKc+7753mTaT/fTHnfLt+1fDSo1e+s85iEB9eIYf7Z1WMIP7lX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+VHsIAAADa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rect id="Rectangle 7" o:spid="_x0000_s1031" style="position:absolute;left:36944;top:19281;width:1028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fNcIA&#10;AADaAAAADwAAAGRycy9kb3ducmV2LnhtbESP0YrCMBRE3wX/IVzBN00VUekaZREFQRSs+wGX5tp2&#10;29yUJGrdr98IC/s4zMwZZrXpTCMe5HxlWcFknIAgzq2uuFDwdd2PliB8QNbYWCYFL/KwWfd7K0y1&#10;ffKFHlkoRISwT1FBGUKbSunzkgz6sW2Jo3ezzmCI0hVSO3xGuGnkNEnm0mDFcaHElrYl5XV2Nwp+&#10;rsu21t/u1Jxnr9rejn53n3qlhoPu8wNEoC78h//aB61gAe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x81wgAAANoAAAAPAAAAAAAAAAAAAAAAAJgCAABkcnMvZG93&#10;bnJldi54bWxQSwUGAAAAAAQABAD1AAAAhwMAAAAA&#10;" fillcolor="#c0504d [3205]" strokecolor="#622423 [1605]" strokeweight="2pt">
                  <v:textbox>
                    <w:txbxContent>
                      <w:p w:rsidR="0006172A" w:rsidRDefault="00630CD5" w:rsidP="000617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Groundstation</w:t>
                        </w:r>
                        <w:proofErr w:type="spellEnd"/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 xml:space="preserve"> T</w:t>
                        </w:r>
                        <w:r w:rsidR="0006172A">
                          <w:rPr>
                            <w:rFonts w:eastAsia="PMingLiU"/>
                            <w:sz w:val="22"/>
                            <w:szCs w:val="22"/>
                          </w:rPr>
                          <w:t>X Radios</w:t>
                        </w:r>
                      </w:p>
                    </w:txbxContent>
                  </v:textbox>
                </v:rect>
                <v:rect id="Rectangle 9" o:spid="_x0000_s1032" style="position:absolute;left:18418;top:18882;width:1139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u3MIA&#10;AADaAAAADwAAAGRycy9kb3ducmV2LnhtbESP0YrCMBRE3xf8h3AF39ZUEdFqFBEFQXZhqx9waa5t&#10;bXNTkqjVr98IC/s4zMwZZrnuTCPu5HxlWcFomIAgzq2uuFBwPu0/ZyB8QNbYWCYFT/KwXvU+lphq&#10;++AfumehEBHCPkUFZQhtKqXPSzLoh7Yljt7FOoMhSldI7fAR4aaR4ySZSoMVx4USW9qWlNfZzSh4&#10;nWZtra/uq/mePGt7OfrdbeyVGvS7zQJEoC78h//aB61gDu8r8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C7cwgAAANoAAAAPAAAAAAAAAAAAAAAAAJgCAABkcnMvZG93&#10;bnJldi54bWxQSwUGAAAAAAQABAD1AAAAhwMAAAAA&#10;" fillcolor="#c0504d [3205]" strokecolor="#622423 [1605]" strokeweight="2pt">
                  <v:textbox>
                    <w:txbxContent>
                      <w:p w:rsidR="0006172A" w:rsidRPr="0006172A" w:rsidRDefault="00630CD5" w:rsidP="000617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DTMF-YAESU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Dialpad</w:t>
                        </w:r>
                        <w:proofErr w:type="spellEnd"/>
                      </w:p>
                    </w:txbxContent>
                  </v:textbox>
                </v:rect>
                <v:shape id="Straight Arrow Connector 13" o:spid="_x0000_s1033" type="#_x0000_t32" style="position:absolute;left:29817;top:21586;width:7127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N2MIAAADbAAAADwAAAGRycy9kb3ducmV2LnhtbERPyWrDMBC9F/oPYgq51XJjUoIbJZRC&#10;yQaBuKW+DtbUMrVGxlIc5++jQKC3ebx1FqvRtmKg3jeOFbwkKQjiyumGawXfX5/PcxA+IGtsHZOC&#10;C3lYLR8fFphrd+YjDUWoRQxhn6MCE0KXS+krQxZ94jriyP263mKIsK+l7vEcw20rp2n6Ki02HBsM&#10;dvRhqPorTlZBmfly2G0Kbab77OB+yvVs27FSk6fx/Q1EoDH8i+/ujY7zM7j9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N2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" o:spid="_x0000_s1034" type="#_x0000_t34" style="position:absolute;left:36937;top:14132;width:10297;height: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4KIMQAAADaAAAADwAAAGRycy9kb3ducmV2LnhtbESPT2vCQBTE70K/w/IKvYS6aa0iqauU&#10;WqHBk1o9P7Mvf2j2bciuSfrtXaHgcZiZ3zCL1WBq0VHrKssKXsYxCOLM6ooLBT+HzfMchPPIGmvL&#10;pOCPHKyWD6MFJtr2vKNu7wsRIOwSVFB63yRSuqwkg25sG+Lg5bY16INsC6lb7APc1PI1jmfSYMVh&#10;ocSGPkvKfvcXo+Bwad6ir+w4RNs0rd0pX0/P+Vqpp8fh4x2Ep8Hfw//tb61gArcr4Qb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bgogxAAAANoAAAAPAAAAAAAAAAAA&#10;AAAAAKECAABkcnMvZG93bnJldi54bWxQSwUGAAAAAAQABAD5AAAAkgMAAAAA&#10;" strokecolor="black [3200]" strokeweight="2pt">
                  <v:stroke dashstyle="1 1" endarrow="open"/>
                  <v:shadow on="t" color="black" opacity="24903f" origin=",.5" offset="0,.55556mm"/>
                </v:shape>
                <v:rect id="Rectangle 14" o:spid="_x0000_s1035" style="position:absolute;left:19537;top:4317;width:10280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8B3F12" w:rsidRDefault="008B3F12" w:rsidP="008B3F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Tray 5 interconnect</w:t>
                        </w:r>
                      </w:p>
                    </w:txbxContent>
                  </v:textbox>
                </v:rect>
                <v:shape id="Straight Arrow Connector 15" o:spid="_x0000_s1036" type="#_x0000_t32" style="position:absolute;left:29817;top:6623;width:7127;height: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3Qx8IAAADbAAAADwAAAGRycy9kb3ducmV2LnhtbERPS2sCMRC+C/6HMIXeNFGqyNYoZbXQ&#10;Sw+utdDbuJl94GaybFJd/70RBG/z8T1nue5tI87U+dqxhslYgSDOnam51PCz/xwtQPiAbLBxTBqu&#10;5GG9Gg6WmBh34R2ds1CKGMI+QQ1VCG0ipc8rsujHriWOXOE6iyHCrpSmw0sMt42cKjWXFmuODRW2&#10;lFaUn7J/q+F38VZs9sXfNZ2kmTp8H7d1e1Bav770H+8gAvXhKX64v0ycP4P7L/E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3Qx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rect id="Rectangle 16" o:spid="_x0000_s1037" style="position:absolute;left:1749;top:18411;width:11398;height:5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LqsEA&#10;AADbAAAADwAAAGRycy9kb3ducmV2LnhtbERP22rCQBB9F/oPyxT6phulBImuUqSFQlHw8gFDdkzS&#10;ZGfD7pqLX+8WCr7N4VxnvR1MIzpyvrKsYD5LQBDnVldcKLicv6ZLED4ga2wsk4KRPGw3L5M1Ztr2&#10;fKTuFAoRQ9hnqKAMoc2k9HlJBv3MtsSRu1pnMEToCqkd9jHcNHKRJKk0WHFsKLGlXUl5fboZBffz&#10;sq31r9s3h/exttcf/3lbeKXeXoePFYhAQ3iK/93fOs5P4e+XeI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3C6rBAAAA2wAAAA8AAAAAAAAAAAAAAAAAmAIAAGRycy9kb3du&#10;cmV2LnhtbFBLBQYAAAAABAAEAPUAAACGAwAAAAA=&#10;" fillcolor="#c0504d [3205]" strokecolor="#622423 [1605]" strokeweight="2pt">
                  <v:textbox>
                    <w:txbxContent>
                      <w:p w:rsidR="008B3F12" w:rsidRDefault="008B3F12" w:rsidP="008B3F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PMingLiU"/>
                            <w:sz w:val="22"/>
                            <w:szCs w:val="22"/>
                          </w:rPr>
                          <w:t>Laptop</w:t>
                        </w:r>
                      </w:p>
                    </w:txbxContent>
                  </v:textbox>
                </v:rect>
                <v:shape id="Straight Arrow Connector 17" o:spid="_x0000_s1038" type="#_x0000_t32" style="position:absolute;left:7448;top:8928;width:65;height:9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PL28IAAADbAAAADwAAAGRycy9kb3ducmV2LnhtbERP32vCMBB+F/wfwgl7W1MVN+mMIsKY&#10;OhBWx/p6NLem2FxKk9Xuv1+EgW/38f281Wawjeip87VjBdMkBUFcOl1zpeDz/Pq4BOEDssbGMSn4&#10;JQ+b9Xi0wky7K39Qn4dKxBD2GSowIbSZlL40ZNEnriWO3LfrLIYIu0rqDq8x3DZylqZP0mLNscFg&#10;SztD5SX/sQqKuS/64z7XZvY+P7mv4m1xaFmph8mwfQERaAh38b97r+P8Z7j9E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PL2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  <w:bookmarkEnd w:id="0"/>
    </w:p>
    <w:p w:rsidR="0032636E" w:rsidRDefault="0032636E" w:rsidP="0032636E">
      <w:pPr>
        <w:pStyle w:val="Heading1"/>
        <w:rPr>
          <w:lang w:val="en-US"/>
        </w:rPr>
      </w:pPr>
      <w:r>
        <w:rPr>
          <w:lang w:val="en-US"/>
        </w:rPr>
        <w:t>Results:</w:t>
      </w:r>
    </w:p>
    <w:sdt>
      <w:sdtPr>
        <w:rPr>
          <w:lang w:val="en-US"/>
        </w:rPr>
        <w:id w:val="15028514"/>
        <w:placeholder>
          <w:docPart w:val="E951937D66C44406A7248DF668E0DC47"/>
        </w:placeholder>
        <w:showingPlcHdr/>
        <w:text w:multiLine="1"/>
      </w:sdtPr>
      <w:sdtEndPr/>
      <w:sdtContent>
        <w:p w:rsidR="00A51942" w:rsidRDefault="00E07133" w:rsidP="00A51942">
          <w:pPr>
            <w:rPr>
              <w:lang w:val="en-US"/>
            </w:rPr>
          </w:pPr>
          <w:r>
            <w:rPr>
              <w:rStyle w:val="PlaceholderText"/>
            </w:rPr>
            <w:t>Add a diagram of results and results table here</w:t>
          </w:r>
        </w:p>
      </w:sdtContent>
    </w:sdt>
    <w:p w:rsidR="00F03D71" w:rsidRDefault="0032636E" w:rsidP="00F03D71">
      <w:pPr>
        <w:pStyle w:val="Heading1"/>
        <w:rPr>
          <w:lang w:val="en-US"/>
        </w:rPr>
      </w:pPr>
      <w:r>
        <w:rPr>
          <w:lang w:val="en-US"/>
        </w:rPr>
        <w:t>Analysis</w:t>
      </w:r>
      <w:r w:rsidR="00F03D71">
        <w:rPr>
          <w:lang w:val="en-US"/>
        </w:rPr>
        <w:t>:</w:t>
      </w:r>
    </w:p>
    <w:sdt>
      <w:sdtPr>
        <w:rPr>
          <w:lang w:val="en-US"/>
        </w:rPr>
        <w:id w:val="15028515"/>
        <w:placeholder>
          <w:docPart w:val="1F467826865E481F8B7119D81BF3978C"/>
        </w:placeholder>
        <w:showingPlcHdr/>
        <w:text w:multiLine="1"/>
      </w:sdtPr>
      <w:sdtEndPr/>
      <w:sdtContent>
        <w:p w:rsidR="0032636E" w:rsidRDefault="00F03D71" w:rsidP="00A51942">
          <w:pPr>
            <w:rPr>
              <w:lang w:val="en-US"/>
            </w:rPr>
          </w:pPr>
          <w:r w:rsidRPr="00C050C3">
            <w:rPr>
              <w:rStyle w:val="PlaceholderText"/>
            </w:rPr>
            <w:t>Click here to enter text.</w:t>
          </w:r>
        </w:p>
      </w:sdtContent>
    </w:sdt>
    <w:p w:rsidR="0032636E" w:rsidRDefault="0032636E" w:rsidP="0032636E">
      <w:pPr>
        <w:pStyle w:val="Heading1"/>
        <w:rPr>
          <w:lang w:val="en-US"/>
        </w:rPr>
      </w:pPr>
      <w:r>
        <w:rPr>
          <w:lang w:val="en-US"/>
        </w:rPr>
        <w:t>Conclusion:</w:t>
      </w:r>
    </w:p>
    <w:sdt>
      <w:sdtPr>
        <w:rPr>
          <w:lang w:val="en-US"/>
        </w:rPr>
        <w:id w:val="112946827"/>
        <w:placeholder>
          <w:docPart w:val="023BD2178CF34B778F0951C32281FAFF"/>
        </w:placeholder>
        <w:showingPlcHdr/>
        <w:text w:multiLine="1"/>
      </w:sdtPr>
      <w:sdtEndPr/>
      <w:sdtContent>
        <w:p w:rsidR="005B57DE" w:rsidRDefault="005B57DE" w:rsidP="005B57DE">
          <w:pPr>
            <w:rPr>
              <w:lang w:val="en-US"/>
            </w:rPr>
          </w:pPr>
          <w:r w:rsidRPr="00C050C3">
            <w:rPr>
              <w:rStyle w:val="PlaceholderText"/>
            </w:rPr>
            <w:t>Click here to enter text.</w:t>
          </w:r>
        </w:p>
      </w:sdtContent>
    </w:sdt>
    <w:p w:rsidR="0032636E" w:rsidRPr="0032636E" w:rsidRDefault="0032636E" w:rsidP="0032636E">
      <w:pPr>
        <w:rPr>
          <w:lang w:val="en-US"/>
        </w:rPr>
      </w:pPr>
    </w:p>
    <w:sectPr w:rsidR="0032636E" w:rsidRPr="0032636E" w:rsidSect="00A519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B88" w:rsidRDefault="00A40B88" w:rsidP="00F03D71">
      <w:pPr>
        <w:spacing w:after="0" w:line="240" w:lineRule="auto"/>
      </w:pPr>
      <w:r>
        <w:separator/>
      </w:r>
    </w:p>
  </w:endnote>
  <w:endnote w:type="continuationSeparator" w:id="0">
    <w:p w:rsidR="00A40B88" w:rsidRDefault="00A40B88" w:rsidP="00F0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B88" w:rsidRDefault="00A40B88" w:rsidP="00F03D71">
      <w:pPr>
        <w:spacing w:after="0" w:line="240" w:lineRule="auto"/>
      </w:pPr>
      <w:r>
        <w:separator/>
      </w:r>
    </w:p>
  </w:footnote>
  <w:footnote w:type="continuationSeparator" w:id="0">
    <w:p w:rsidR="00A40B88" w:rsidRDefault="00A40B88" w:rsidP="00F0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B97" w:rsidRPr="00C167D8" w:rsidRDefault="000E6B97" w:rsidP="00365C13">
    <w:pPr>
      <w:pStyle w:val="Header"/>
      <w:jc w:val="right"/>
      <w:rPr>
        <w:lang w:val="en-US"/>
      </w:rPr>
    </w:pPr>
    <w:r>
      <w:rPr>
        <w:lang w:val="en-US"/>
      </w:rPr>
      <w:t xml:space="preserve">Document Number: </w:t>
    </w:r>
    <w:sdt>
      <w:sdtPr>
        <w:rPr>
          <w:lang w:val="en-US"/>
        </w:rPr>
        <w:id w:val="434715917"/>
        <w:placeholder>
          <w:docPart w:val="1A1D740D7AE1453F8D53DAF0A6C2B0AC"/>
        </w:placeholder>
        <w:text/>
      </w:sdtPr>
      <w:sdtEndPr/>
      <w:sdtContent>
        <w:r>
          <w:rPr>
            <w:lang w:val="en-US"/>
          </w:rPr>
          <w:t>BLUE2014.x.x</w:t>
        </w:r>
      </w:sdtContent>
    </w:sdt>
    <w:r>
      <w:rPr>
        <w:lang w:val="en-US"/>
      </w:rPr>
      <w:tab/>
    </w:r>
    <w:r>
      <w:rPr>
        <w:lang w:val="en-US"/>
      </w:rPr>
      <w:tab/>
      <w:t xml:space="preserve">Date: </w:t>
    </w:r>
    <w:sdt>
      <w:sdtPr>
        <w:rPr>
          <w:lang w:val="en-US"/>
        </w:rPr>
        <w:id w:val="13128290"/>
        <w:placeholder>
          <w:docPart w:val="AB35C0A4A026439E8B0E9BEA7D3B24F1"/>
        </w:placeholder>
        <w:text/>
      </w:sdtPr>
      <w:sdtEndPr/>
      <w:sdtContent>
        <w:r>
          <w:rPr>
            <w:lang w:val="en-US"/>
          </w:rPr>
          <w:t>08/03/2014</w:t>
        </w:r>
      </w:sdtContent>
    </w:sdt>
  </w:p>
  <w:p w:rsidR="000E6B97" w:rsidRPr="00365C13" w:rsidRDefault="000E6B97" w:rsidP="0036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7669"/>
    <w:multiLevelType w:val="hybridMultilevel"/>
    <w:tmpl w:val="422CDE0E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ACE7253"/>
    <w:multiLevelType w:val="hybridMultilevel"/>
    <w:tmpl w:val="189432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A17F1"/>
    <w:multiLevelType w:val="hybridMultilevel"/>
    <w:tmpl w:val="3EB4D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28"/>
    <w:rsid w:val="0006172A"/>
    <w:rsid w:val="000E6B97"/>
    <w:rsid w:val="002E7402"/>
    <w:rsid w:val="0032636E"/>
    <w:rsid w:val="00365C13"/>
    <w:rsid w:val="003E07E0"/>
    <w:rsid w:val="00433C25"/>
    <w:rsid w:val="0047532C"/>
    <w:rsid w:val="0050357E"/>
    <w:rsid w:val="00526D5F"/>
    <w:rsid w:val="00550D56"/>
    <w:rsid w:val="00564780"/>
    <w:rsid w:val="0059106A"/>
    <w:rsid w:val="005B57DE"/>
    <w:rsid w:val="005F2890"/>
    <w:rsid w:val="00630CD5"/>
    <w:rsid w:val="00673528"/>
    <w:rsid w:val="006C74DD"/>
    <w:rsid w:val="006E38D9"/>
    <w:rsid w:val="006E7F20"/>
    <w:rsid w:val="00707E6B"/>
    <w:rsid w:val="00743397"/>
    <w:rsid w:val="007444EF"/>
    <w:rsid w:val="008B25CC"/>
    <w:rsid w:val="008B3F12"/>
    <w:rsid w:val="00A40B88"/>
    <w:rsid w:val="00A51942"/>
    <w:rsid w:val="00B475F9"/>
    <w:rsid w:val="00B81B45"/>
    <w:rsid w:val="00BF31B6"/>
    <w:rsid w:val="00C422E2"/>
    <w:rsid w:val="00E07133"/>
    <w:rsid w:val="00E73398"/>
    <w:rsid w:val="00ED523E"/>
    <w:rsid w:val="00EE0416"/>
    <w:rsid w:val="00F03D71"/>
    <w:rsid w:val="00F4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5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42"/>
  </w:style>
  <w:style w:type="paragraph" w:styleId="Title">
    <w:name w:val="Title"/>
    <w:basedOn w:val="Normal"/>
    <w:next w:val="Normal"/>
    <w:link w:val="TitleChar"/>
    <w:uiPriority w:val="10"/>
    <w:qFormat/>
    <w:rsid w:val="00A51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9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0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71"/>
  </w:style>
  <w:style w:type="paragraph" w:styleId="NormalWeb">
    <w:name w:val="Normal (Web)"/>
    <w:basedOn w:val="Normal"/>
    <w:uiPriority w:val="99"/>
    <w:semiHidden/>
    <w:unhideWhenUsed/>
    <w:rsid w:val="000617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5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42"/>
  </w:style>
  <w:style w:type="paragraph" w:styleId="Title">
    <w:name w:val="Title"/>
    <w:basedOn w:val="Normal"/>
    <w:next w:val="Normal"/>
    <w:link w:val="TitleChar"/>
    <w:uiPriority w:val="10"/>
    <w:qFormat/>
    <w:rsid w:val="00A51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9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0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71"/>
  </w:style>
  <w:style w:type="paragraph" w:styleId="NormalWeb">
    <w:name w:val="Normal (Web)"/>
    <w:basedOn w:val="Normal"/>
    <w:uiPriority w:val="99"/>
    <w:semiHidden/>
    <w:unhideWhenUsed/>
    <w:rsid w:val="000617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n%20Nguyen\Documents\BLUEsat%20GIt\Documents\Testing\Test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C5560497D47C19E73C33CE4A52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BD1F-E31F-4450-B455-D3D1CD785EF1}"/>
      </w:docPartPr>
      <w:docPartBody>
        <w:p w:rsidR="00EE4775" w:rsidRDefault="00D71E2E">
          <w:pPr>
            <w:pStyle w:val="A1AC5560497D47C19E73C33CE4A5258B"/>
          </w:pPr>
          <w:r>
            <w:rPr>
              <w:rStyle w:val="PlaceholderText"/>
            </w:rPr>
            <w:t>Refer to product tree for number and name of product point</w:t>
          </w:r>
        </w:p>
      </w:docPartBody>
    </w:docPart>
    <w:docPart>
      <w:docPartPr>
        <w:name w:val="761B55ABBA0745F28A6868C73192D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F853-2EDA-498C-B4A5-F36DAE2A812B}"/>
      </w:docPartPr>
      <w:docPartBody>
        <w:p w:rsidR="00EE4775" w:rsidRDefault="00D71E2E">
          <w:pPr>
            <w:pStyle w:val="761B55ABBA0745F28A6868C73192D483"/>
          </w:pPr>
          <w:r>
            <w:rPr>
              <w:rStyle w:val="PlaceholderText"/>
            </w:rPr>
            <w:t>Insert aim of experiment here</w:t>
          </w:r>
        </w:p>
      </w:docPartBody>
    </w:docPart>
    <w:docPart>
      <w:docPartPr>
        <w:name w:val="1199E5C1AEA04F638EE353295A87C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8F73-D495-4F58-9B2B-9C93A1AA3E7C}"/>
      </w:docPartPr>
      <w:docPartBody>
        <w:p w:rsidR="00EE4775" w:rsidRDefault="00D71E2E">
          <w:pPr>
            <w:pStyle w:val="1199E5C1AEA04F638EE353295A87C11E"/>
          </w:pPr>
          <w:r>
            <w:rPr>
              <w:rStyle w:val="PlaceholderText"/>
            </w:rPr>
            <w:t>Tester 1</w:t>
          </w:r>
        </w:p>
      </w:docPartBody>
    </w:docPart>
    <w:docPart>
      <w:docPartPr>
        <w:name w:val="625C2DA2D533420EB7F71CAA7D0B0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8512-FEC2-486E-99AE-62EE901F33D0}"/>
      </w:docPartPr>
      <w:docPartBody>
        <w:p w:rsidR="00EE4775" w:rsidRDefault="00D71E2E">
          <w:pPr>
            <w:pStyle w:val="625C2DA2D533420EB7F71CAA7D0B09ED"/>
          </w:pPr>
          <w:r>
            <w:rPr>
              <w:rStyle w:val="PlaceholderText"/>
            </w:rPr>
            <w:t>Tester 2</w:t>
          </w:r>
        </w:p>
      </w:docPartBody>
    </w:docPart>
    <w:docPart>
      <w:docPartPr>
        <w:name w:val="B0DC3A588FFF464BA98C61BE516AE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2087-6ADD-4D6F-B857-EBBC5A6E68EC}"/>
      </w:docPartPr>
      <w:docPartBody>
        <w:p w:rsidR="00EE4775" w:rsidRDefault="00D71E2E">
          <w:pPr>
            <w:pStyle w:val="B0DC3A588FFF464BA98C61BE516AEDF5"/>
          </w:pPr>
          <w:r>
            <w:rPr>
              <w:rStyle w:val="PlaceholderText"/>
            </w:rPr>
            <w:t>Drawing1.schdoc</w:t>
          </w:r>
        </w:p>
      </w:docPartBody>
    </w:docPart>
    <w:docPart>
      <w:docPartPr>
        <w:name w:val="CE91ED30D5A54B8A8B063A05D036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209E-8008-4B75-89D6-6E3688542F3A}"/>
      </w:docPartPr>
      <w:docPartBody>
        <w:p w:rsidR="00EE4775" w:rsidRDefault="00D71E2E">
          <w:pPr>
            <w:pStyle w:val="CE91ED30D5A54B8A8B063A05D036BC4E"/>
          </w:pPr>
          <w:r>
            <w:rPr>
              <w:rStyle w:val="PlaceholderText"/>
            </w:rPr>
            <w:t>Drawing2.pdf</w:t>
          </w:r>
        </w:p>
      </w:docPartBody>
    </w:docPart>
    <w:docPart>
      <w:docPartPr>
        <w:name w:val="AA817C41313748D9BCBB715E8E6C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DF624-0AD7-4B98-B03C-51F06E897685}"/>
      </w:docPartPr>
      <w:docPartBody>
        <w:p w:rsidR="00EE4775" w:rsidRDefault="00D71E2E">
          <w:pPr>
            <w:pStyle w:val="AA817C41313748D9BCBB715E8E6C8821"/>
          </w:pPr>
          <w:r>
            <w:rPr>
              <w:rStyle w:val="PlaceholderText"/>
            </w:rPr>
            <w:t>Drawing3.pcbdoc</w:t>
          </w:r>
        </w:p>
      </w:docPartBody>
    </w:docPart>
    <w:docPart>
      <w:docPartPr>
        <w:name w:val="25D8A88FB8824ECE991D770341A03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A715C-3EB4-4413-95D4-FB8F7A789E5C}"/>
      </w:docPartPr>
      <w:docPartBody>
        <w:p w:rsidR="00EE4775" w:rsidRDefault="00D71E2E">
          <w:pPr>
            <w:pStyle w:val="25D8A88FB8824ECE991D770341A030CD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5B8F35A0B6C4473881BD25954F92B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30E32-74B7-4E25-9FE5-40186EA88492}"/>
      </w:docPartPr>
      <w:docPartBody>
        <w:p w:rsidR="00EE4775" w:rsidRDefault="00D71E2E">
          <w:pPr>
            <w:pStyle w:val="5B8F35A0B6C4473881BD25954F92B772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1A1D740D7AE1453F8D53DAF0A6C2B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64A7-1485-4420-81B8-D87EFB0ED180}"/>
      </w:docPartPr>
      <w:docPartBody>
        <w:p w:rsidR="00EE4775" w:rsidRDefault="00D71E2E">
          <w:pPr>
            <w:pStyle w:val="1A1D740D7AE1453F8D53DAF0A6C2B0A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AB35C0A4A026439E8B0E9BEA7D3B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2424-09D8-429E-B4FC-FBC8666DB824}"/>
      </w:docPartPr>
      <w:docPartBody>
        <w:p w:rsidR="00EE4775" w:rsidRDefault="00D71E2E">
          <w:pPr>
            <w:pStyle w:val="AB35C0A4A026439E8B0E9BEA7D3B24F1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AF0C39EC8F4F43C69E51D76F0A14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E6F6-C07B-4B59-BDC1-88D093C2A070}"/>
      </w:docPartPr>
      <w:docPartBody>
        <w:p w:rsidR="00EE4775" w:rsidRDefault="00D71E2E">
          <w:pPr>
            <w:pStyle w:val="AF0C39EC8F4F43C69E51D76F0A1438FD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D91C87A59CA34E9D98D900683D8FB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4306-8C92-476E-A320-39C2C4D540E0}"/>
      </w:docPartPr>
      <w:docPartBody>
        <w:p w:rsidR="00EE4775" w:rsidRDefault="00D71E2E">
          <w:pPr>
            <w:pStyle w:val="D91C87A59CA34E9D98D900683D8FB58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62A6B8B68D3C4D71846055EADA5E5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61213-9253-48A2-BEC1-3DC55F20797E}"/>
      </w:docPartPr>
      <w:docPartBody>
        <w:p w:rsidR="00EE4775" w:rsidRDefault="00D71E2E">
          <w:pPr>
            <w:pStyle w:val="62A6B8B68D3C4D71846055EADA5E5BA9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E951937D66C44406A7248DF668E0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565E-C816-465D-B127-0817518F08F4}"/>
      </w:docPartPr>
      <w:docPartBody>
        <w:p w:rsidR="00EE4775" w:rsidRDefault="00D71E2E">
          <w:pPr>
            <w:pStyle w:val="E951937D66C44406A7248DF668E0DC47"/>
          </w:pPr>
          <w:r>
            <w:rPr>
              <w:rStyle w:val="PlaceholderText"/>
            </w:rPr>
            <w:t>Add a diagram of results and results table here</w:t>
          </w:r>
        </w:p>
      </w:docPartBody>
    </w:docPart>
    <w:docPart>
      <w:docPartPr>
        <w:name w:val="1F467826865E481F8B7119D81BF3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A7D5-29BE-4BD4-B5BA-A7097A8E8B79}"/>
      </w:docPartPr>
      <w:docPartBody>
        <w:p w:rsidR="00EE4775" w:rsidRDefault="00D71E2E">
          <w:pPr>
            <w:pStyle w:val="1F467826865E481F8B7119D81BF3978C"/>
          </w:pPr>
          <w:r w:rsidRPr="00C050C3">
            <w:rPr>
              <w:rStyle w:val="PlaceholderText"/>
            </w:rPr>
            <w:t>Click here to enter text.</w:t>
          </w:r>
        </w:p>
      </w:docPartBody>
    </w:docPart>
    <w:docPart>
      <w:docPartPr>
        <w:name w:val="023BD2178CF34B778F0951C32281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1EF2-8FCA-4024-86C4-CD99C0B7D85D}"/>
      </w:docPartPr>
      <w:docPartBody>
        <w:p w:rsidR="00EE4775" w:rsidRDefault="00D71E2E">
          <w:pPr>
            <w:pStyle w:val="023BD2178CF34B778F0951C32281FAFF"/>
          </w:pPr>
          <w:r w:rsidRPr="00C050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E"/>
    <w:rsid w:val="00613729"/>
    <w:rsid w:val="006273A1"/>
    <w:rsid w:val="00D71E2E"/>
    <w:rsid w:val="00E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C5560497D47C19E73C33CE4A5258B">
    <w:name w:val="A1AC5560497D47C19E73C33CE4A5258B"/>
  </w:style>
  <w:style w:type="paragraph" w:customStyle="1" w:styleId="761B55ABBA0745F28A6868C73192D483">
    <w:name w:val="761B55ABBA0745F28A6868C73192D483"/>
  </w:style>
  <w:style w:type="paragraph" w:customStyle="1" w:styleId="1199E5C1AEA04F638EE353295A87C11E">
    <w:name w:val="1199E5C1AEA04F638EE353295A87C11E"/>
  </w:style>
  <w:style w:type="paragraph" w:customStyle="1" w:styleId="625C2DA2D533420EB7F71CAA7D0B09ED">
    <w:name w:val="625C2DA2D533420EB7F71CAA7D0B09ED"/>
  </w:style>
  <w:style w:type="paragraph" w:customStyle="1" w:styleId="DC472B22593142DA815110351C0006F1">
    <w:name w:val="DC472B22593142DA815110351C0006F1"/>
  </w:style>
  <w:style w:type="paragraph" w:customStyle="1" w:styleId="B0DC3A588FFF464BA98C61BE516AEDF5">
    <w:name w:val="B0DC3A588FFF464BA98C61BE516AEDF5"/>
  </w:style>
  <w:style w:type="paragraph" w:customStyle="1" w:styleId="CE91ED30D5A54B8A8B063A05D036BC4E">
    <w:name w:val="CE91ED30D5A54B8A8B063A05D036BC4E"/>
  </w:style>
  <w:style w:type="paragraph" w:customStyle="1" w:styleId="AA817C41313748D9BCBB715E8E6C8821">
    <w:name w:val="AA817C41313748D9BCBB715E8E6C8821"/>
  </w:style>
  <w:style w:type="paragraph" w:customStyle="1" w:styleId="25D8A88FB8824ECE991D770341A030CD">
    <w:name w:val="25D8A88FB8824ECE991D770341A030CD"/>
  </w:style>
  <w:style w:type="paragraph" w:customStyle="1" w:styleId="5B8F35A0B6C4473881BD25954F92B772">
    <w:name w:val="5B8F35A0B6C4473881BD25954F92B772"/>
  </w:style>
  <w:style w:type="paragraph" w:customStyle="1" w:styleId="1A1D740D7AE1453F8D53DAF0A6C2B0AC">
    <w:name w:val="1A1D740D7AE1453F8D53DAF0A6C2B0AC"/>
  </w:style>
  <w:style w:type="paragraph" w:customStyle="1" w:styleId="AB35C0A4A026439E8B0E9BEA7D3B24F1">
    <w:name w:val="AB35C0A4A026439E8B0E9BEA7D3B24F1"/>
  </w:style>
  <w:style w:type="paragraph" w:customStyle="1" w:styleId="AF0C39EC8F4F43C69E51D76F0A1438FD">
    <w:name w:val="AF0C39EC8F4F43C69E51D76F0A1438FD"/>
  </w:style>
  <w:style w:type="paragraph" w:customStyle="1" w:styleId="D91C87A59CA34E9D98D900683D8FB58C">
    <w:name w:val="D91C87A59CA34E9D98D900683D8FB58C"/>
  </w:style>
  <w:style w:type="paragraph" w:customStyle="1" w:styleId="62A6B8B68D3C4D71846055EADA5E5BA9">
    <w:name w:val="62A6B8B68D3C4D71846055EADA5E5BA9"/>
  </w:style>
  <w:style w:type="paragraph" w:customStyle="1" w:styleId="E951937D66C44406A7248DF668E0DC47">
    <w:name w:val="E951937D66C44406A7248DF668E0DC47"/>
  </w:style>
  <w:style w:type="paragraph" w:customStyle="1" w:styleId="1F467826865E481F8B7119D81BF3978C">
    <w:name w:val="1F467826865E481F8B7119D81BF3978C"/>
  </w:style>
  <w:style w:type="paragraph" w:customStyle="1" w:styleId="023BD2178CF34B778F0951C32281FAFF">
    <w:name w:val="023BD2178CF34B778F0951C32281FA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C5560497D47C19E73C33CE4A5258B">
    <w:name w:val="A1AC5560497D47C19E73C33CE4A5258B"/>
  </w:style>
  <w:style w:type="paragraph" w:customStyle="1" w:styleId="761B55ABBA0745F28A6868C73192D483">
    <w:name w:val="761B55ABBA0745F28A6868C73192D483"/>
  </w:style>
  <w:style w:type="paragraph" w:customStyle="1" w:styleId="1199E5C1AEA04F638EE353295A87C11E">
    <w:name w:val="1199E5C1AEA04F638EE353295A87C11E"/>
  </w:style>
  <w:style w:type="paragraph" w:customStyle="1" w:styleId="625C2DA2D533420EB7F71CAA7D0B09ED">
    <w:name w:val="625C2DA2D533420EB7F71CAA7D0B09ED"/>
  </w:style>
  <w:style w:type="paragraph" w:customStyle="1" w:styleId="DC472B22593142DA815110351C0006F1">
    <w:name w:val="DC472B22593142DA815110351C0006F1"/>
  </w:style>
  <w:style w:type="paragraph" w:customStyle="1" w:styleId="B0DC3A588FFF464BA98C61BE516AEDF5">
    <w:name w:val="B0DC3A588FFF464BA98C61BE516AEDF5"/>
  </w:style>
  <w:style w:type="paragraph" w:customStyle="1" w:styleId="CE91ED30D5A54B8A8B063A05D036BC4E">
    <w:name w:val="CE91ED30D5A54B8A8B063A05D036BC4E"/>
  </w:style>
  <w:style w:type="paragraph" w:customStyle="1" w:styleId="AA817C41313748D9BCBB715E8E6C8821">
    <w:name w:val="AA817C41313748D9BCBB715E8E6C8821"/>
  </w:style>
  <w:style w:type="paragraph" w:customStyle="1" w:styleId="25D8A88FB8824ECE991D770341A030CD">
    <w:name w:val="25D8A88FB8824ECE991D770341A030CD"/>
  </w:style>
  <w:style w:type="paragraph" w:customStyle="1" w:styleId="5B8F35A0B6C4473881BD25954F92B772">
    <w:name w:val="5B8F35A0B6C4473881BD25954F92B772"/>
  </w:style>
  <w:style w:type="paragraph" w:customStyle="1" w:styleId="1A1D740D7AE1453F8D53DAF0A6C2B0AC">
    <w:name w:val="1A1D740D7AE1453F8D53DAF0A6C2B0AC"/>
  </w:style>
  <w:style w:type="paragraph" w:customStyle="1" w:styleId="AB35C0A4A026439E8B0E9BEA7D3B24F1">
    <w:name w:val="AB35C0A4A026439E8B0E9BEA7D3B24F1"/>
  </w:style>
  <w:style w:type="paragraph" w:customStyle="1" w:styleId="AF0C39EC8F4F43C69E51D76F0A1438FD">
    <w:name w:val="AF0C39EC8F4F43C69E51D76F0A1438FD"/>
  </w:style>
  <w:style w:type="paragraph" w:customStyle="1" w:styleId="D91C87A59CA34E9D98D900683D8FB58C">
    <w:name w:val="D91C87A59CA34E9D98D900683D8FB58C"/>
  </w:style>
  <w:style w:type="paragraph" w:customStyle="1" w:styleId="62A6B8B68D3C4D71846055EADA5E5BA9">
    <w:name w:val="62A6B8B68D3C4D71846055EADA5E5BA9"/>
  </w:style>
  <w:style w:type="paragraph" w:customStyle="1" w:styleId="E951937D66C44406A7248DF668E0DC47">
    <w:name w:val="E951937D66C44406A7248DF668E0DC47"/>
  </w:style>
  <w:style w:type="paragraph" w:customStyle="1" w:styleId="1F467826865E481F8B7119D81BF3978C">
    <w:name w:val="1F467826865E481F8B7119D81BF3978C"/>
  </w:style>
  <w:style w:type="paragraph" w:customStyle="1" w:styleId="023BD2178CF34B778F0951C32281FAFF">
    <w:name w:val="023BD2178CF34B778F0951C32281F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21771-27E7-4CE5-8113-A0E807CC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 Template.dotx</Template>
  <TotalTime>58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12</cp:revision>
  <dcterms:created xsi:type="dcterms:W3CDTF">2014-03-08T03:35:00Z</dcterms:created>
  <dcterms:modified xsi:type="dcterms:W3CDTF">2014-03-08T05:41:00Z</dcterms:modified>
</cp:coreProperties>
</file>